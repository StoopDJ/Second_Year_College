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46684" w14:textId="7777777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6AEDB0D7" w14:textId="77777777" w:rsidR="00242CF9" w:rsidRDefault="00242CF9" w:rsidP="00C6554A">
      <w:pPr>
        <w:pStyle w:val="Photo"/>
      </w:pPr>
    </w:p>
    <w:p w14:paraId="3BA60E9C" w14:textId="77777777" w:rsidR="00242CF9" w:rsidRDefault="00242CF9" w:rsidP="00C6554A">
      <w:pPr>
        <w:pStyle w:val="Photo"/>
      </w:pPr>
    </w:p>
    <w:p w14:paraId="6C8B3CBA" w14:textId="77777777" w:rsidR="00242CF9" w:rsidRDefault="00242CF9" w:rsidP="00C6554A">
      <w:pPr>
        <w:pStyle w:val="Photo"/>
      </w:pPr>
    </w:p>
    <w:p w14:paraId="34A5A568" w14:textId="77777777" w:rsidR="00242CF9" w:rsidRDefault="00242CF9" w:rsidP="00C6554A">
      <w:pPr>
        <w:pStyle w:val="Photo"/>
      </w:pPr>
    </w:p>
    <w:p w14:paraId="51C747BE" w14:textId="77777777" w:rsidR="00242CF9" w:rsidRDefault="00242CF9" w:rsidP="00C6554A">
      <w:pPr>
        <w:pStyle w:val="Photo"/>
      </w:pPr>
    </w:p>
    <w:p w14:paraId="6518305E" w14:textId="77777777" w:rsidR="00242CF9" w:rsidRDefault="00242CF9" w:rsidP="00C6554A">
      <w:pPr>
        <w:pStyle w:val="Photo"/>
      </w:pPr>
    </w:p>
    <w:p w14:paraId="6C047903" w14:textId="77777777" w:rsidR="00242CF9" w:rsidRDefault="00242CF9" w:rsidP="00C6554A">
      <w:pPr>
        <w:pStyle w:val="Photo"/>
      </w:pPr>
    </w:p>
    <w:p w14:paraId="02A35364" w14:textId="77777777" w:rsidR="00242CF9" w:rsidRDefault="00242CF9" w:rsidP="00C6554A">
      <w:pPr>
        <w:pStyle w:val="Photo"/>
      </w:pPr>
    </w:p>
    <w:p w14:paraId="4EC2DB00" w14:textId="77777777" w:rsidR="00242CF9" w:rsidRDefault="00242CF9" w:rsidP="00C6554A">
      <w:pPr>
        <w:pStyle w:val="Photo"/>
      </w:pPr>
    </w:p>
    <w:p w14:paraId="24586745" w14:textId="77777777" w:rsidR="00242CF9" w:rsidRDefault="00242CF9" w:rsidP="00C6554A">
      <w:pPr>
        <w:pStyle w:val="Photo"/>
      </w:pPr>
    </w:p>
    <w:p w14:paraId="6E7E8B7E" w14:textId="77777777" w:rsidR="00242CF9" w:rsidRDefault="00242CF9" w:rsidP="00C6554A">
      <w:pPr>
        <w:pStyle w:val="Photo"/>
      </w:pPr>
    </w:p>
    <w:p w14:paraId="07BA6147" w14:textId="77777777" w:rsidR="00242CF9" w:rsidRDefault="00242CF9" w:rsidP="00C6554A">
      <w:pPr>
        <w:pStyle w:val="Photo"/>
      </w:pPr>
    </w:p>
    <w:p w14:paraId="1432A80E" w14:textId="77777777" w:rsidR="00242CF9" w:rsidRPr="008B5277" w:rsidRDefault="00242CF9" w:rsidP="00C6554A">
      <w:pPr>
        <w:pStyle w:val="Photo"/>
      </w:pPr>
    </w:p>
    <w:bookmarkEnd w:id="0"/>
    <w:bookmarkEnd w:id="1"/>
    <w:bookmarkEnd w:id="2"/>
    <w:bookmarkEnd w:id="3"/>
    <w:bookmarkEnd w:id="4"/>
    <w:p w14:paraId="7665CA98" w14:textId="77777777" w:rsidR="00940585" w:rsidRPr="00940585" w:rsidRDefault="00940585" w:rsidP="00940585">
      <w:pPr>
        <w:pStyle w:val="Title"/>
        <w:rPr>
          <w:b/>
        </w:rPr>
      </w:pPr>
      <w:r w:rsidRPr="00940585">
        <w:rPr>
          <w:b/>
        </w:rPr>
        <w:t>Algorithms Assignment Report</w:t>
      </w:r>
    </w:p>
    <w:p w14:paraId="3A1A1B2F" w14:textId="77777777" w:rsidR="00C6554A" w:rsidRPr="00940585" w:rsidRDefault="00C6554A" w:rsidP="00C6554A">
      <w:pPr>
        <w:pStyle w:val="Title"/>
        <w:rPr>
          <w:sz w:val="48"/>
          <w:szCs w:val="16"/>
        </w:rPr>
      </w:pPr>
    </w:p>
    <w:p w14:paraId="1691BE8E" w14:textId="77777777" w:rsidR="00C9777E" w:rsidRDefault="00C9777E" w:rsidP="00C6554A">
      <w:pPr>
        <w:pStyle w:val="ContactInfo"/>
        <w:rPr>
          <w:rFonts w:ascii="Times New Roman" w:hAnsi="Times New Roman" w:cs="Times New Roman"/>
          <w:color w:val="auto"/>
          <w:sz w:val="32"/>
          <w:szCs w:val="32"/>
        </w:rPr>
      </w:pPr>
      <w:r w:rsidRPr="00C9777E">
        <w:rPr>
          <w:rFonts w:ascii="Times New Roman" w:hAnsi="Times New Roman" w:cs="Times New Roman"/>
          <w:color w:val="auto"/>
          <w:sz w:val="32"/>
          <w:szCs w:val="32"/>
        </w:rPr>
        <w:t xml:space="preserve">DF Traversal &amp; Prim’s MST Algorithms </w:t>
      </w:r>
    </w:p>
    <w:p w14:paraId="70481750" w14:textId="77777777" w:rsidR="00C9777E" w:rsidRPr="00C9777E" w:rsidRDefault="00C9777E" w:rsidP="00C6554A">
      <w:pPr>
        <w:pStyle w:val="ContactInfo"/>
        <w:rPr>
          <w:rFonts w:ascii="Times New Roman" w:hAnsi="Times New Roman" w:cs="Times New Roman"/>
          <w:color w:val="auto"/>
          <w:sz w:val="32"/>
          <w:szCs w:val="32"/>
        </w:rPr>
      </w:pPr>
    </w:p>
    <w:p w14:paraId="18B34E14" w14:textId="77777777" w:rsidR="00C9777E" w:rsidRPr="00C9777E" w:rsidRDefault="00C9777E" w:rsidP="00C6554A">
      <w:pPr>
        <w:pStyle w:val="ContactInfo"/>
        <w:rPr>
          <w:rFonts w:ascii="Times New Roman" w:hAnsi="Times New Roman" w:cs="Times New Roman"/>
          <w:color w:val="auto"/>
          <w:sz w:val="28"/>
          <w:szCs w:val="28"/>
        </w:rPr>
      </w:pPr>
      <w:r w:rsidRPr="00C9777E">
        <w:rPr>
          <w:rFonts w:ascii="Times New Roman" w:hAnsi="Times New Roman" w:cs="Times New Roman"/>
          <w:color w:val="auto"/>
          <w:sz w:val="28"/>
          <w:szCs w:val="28"/>
        </w:rPr>
        <w:t>AMIR AKBARI (C18442284)</w:t>
      </w:r>
    </w:p>
    <w:p w14:paraId="31C70C0A" w14:textId="77777777" w:rsidR="00C9777E" w:rsidRPr="00C9777E" w:rsidRDefault="00C6554A" w:rsidP="00C6554A">
      <w:pPr>
        <w:pStyle w:val="ContactInfo"/>
        <w:rPr>
          <w:rFonts w:ascii="Times New Roman" w:hAnsi="Times New Roman" w:cs="Times New Roman"/>
          <w:color w:val="auto"/>
          <w:sz w:val="28"/>
          <w:szCs w:val="28"/>
        </w:rPr>
      </w:pPr>
      <w:r w:rsidRPr="00C9777E">
        <w:rPr>
          <w:rFonts w:ascii="Times New Roman" w:hAnsi="Times New Roman" w:cs="Times New Roman"/>
          <w:color w:val="auto"/>
          <w:sz w:val="28"/>
          <w:szCs w:val="28"/>
        </w:rPr>
        <w:t xml:space="preserve"> </w:t>
      </w:r>
      <w:r w:rsidR="00C9777E" w:rsidRPr="00C9777E">
        <w:rPr>
          <w:rFonts w:ascii="Times New Roman" w:hAnsi="Times New Roman" w:cs="Times New Roman"/>
          <w:color w:val="auto"/>
          <w:sz w:val="28"/>
          <w:szCs w:val="28"/>
        </w:rPr>
        <w:t>DT228/2</w:t>
      </w:r>
    </w:p>
    <w:p w14:paraId="3C25AD01" w14:textId="4DC9EBE2" w:rsidR="008219C6" w:rsidRDefault="00C6554A" w:rsidP="00C6554A">
      <w:pPr>
        <w:pStyle w:val="ContactInfo"/>
      </w:pPr>
      <w:r>
        <w:br w:type="page"/>
      </w:r>
    </w:p>
    <w:sdt>
      <w:sdtPr>
        <w:rPr>
          <w:rFonts w:asciiTheme="minorHAnsi" w:eastAsiaTheme="minorHAnsi" w:hAnsiTheme="minorHAnsi" w:cstheme="minorBidi"/>
          <w:color w:val="auto"/>
          <w:sz w:val="22"/>
          <w:szCs w:val="22"/>
          <w:lang w:val="en-GB"/>
        </w:rPr>
        <w:id w:val="2005704358"/>
        <w:docPartObj>
          <w:docPartGallery w:val="Table of Contents"/>
          <w:docPartUnique/>
        </w:docPartObj>
      </w:sdtPr>
      <w:sdtEndPr>
        <w:rPr>
          <w:b/>
          <w:bCs/>
          <w:noProof/>
        </w:rPr>
      </w:sdtEndPr>
      <w:sdtContent>
        <w:p w14:paraId="0C6AE33F" w14:textId="77777777" w:rsidR="008219C6" w:rsidRDefault="008219C6" w:rsidP="008219C6">
          <w:pPr>
            <w:pStyle w:val="TOCHeading"/>
          </w:pPr>
          <w:r>
            <w:t>Contents</w:t>
          </w:r>
        </w:p>
        <w:p w14:paraId="5F7AB62A" w14:textId="742C16B5" w:rsidR="002A0CCB" w:rsidRDefault="008219C6">
          <w:pPr>
            <w:pStyle w:val="TOC1"/>
            <w:tabs>
              <w:tab w:val="right" w:leader="dot" w:pos="8630"/>
            </w:tabs>
            <w:rPr>
              <w:rFonts w:eastAsiaTheme="minorEastAsia"/>
              <w:noProof/>
              <w:lang w:val="en-IE" w:eastAsia="en-IE"/>
            </w:rPr>
          </w:pPr>
          <w:r>
            <w:fldChar w:fldCharType="begin"/>
          </w:r>
          <w:r>
            <w:instrText xml:space="preserve"> TOC \o "1-3" \h \z \u </w:instrText>
          </w:r>
          <w:r>
            <w:fldChar w:fldCharType="separate"/>
          </w:r>
          <w:hyperlink w:anchor="_Toc39663034" w:history="1">
            <w:r w:rsidR="002A0CCB" w:rsidRPr="001113E4">
              <w:rPr>
                <w:rStyle w:val="Hyperlink"/>
                <w:noProof/>
              </w:rPr>
              <w:t>Introduction</w:t>
            </w:r>
            <w:r w:rsidR="002A0CCB">
              <w:rPr>
                <w:noProof/>
                <w:webHidden/>
              </w:rPr>
              <w:tab/>
            </w:r>
            <w:r w:rsidR="002A0CCB">
              <w:rPr>
                <w:noProof/>
                <w:webHidden/>
              </w:rPr>
              <w:fldChar w:fldCharType="begin"/>
            </w:r>
            <w:r w:rsidR="002A0CCB">
              <w:rPr>
                <w:noProof/>
                <w:webHidden/>
              </w:rPr>
              <w:instrText xml:space="preserve"> PAGEREF _Toc39663034 \h </w:instrText>
            </w:r>
            <w:r w:rsidR="002A0CCB">
              <w:rPr>
                <w:noProof/>
                <w:webHidden/>
              </w:rPr>
            </w:r>
            <w:r w:rsidR="002A0CCB">
              <w:rPr>
                <w:noProof/>
                <w:webHidden/>
              </w:rPr>
              <w:fldChar w:fldCharType="separate"/>
            </w:r>
            <w:r w:rsidR="002A0CCB">
              <w:rPr>
                <w:noProof/>
                <w:webHidden/>
              </w:rPr>
              <w:t>2</w:t>
            </w:r>
            <w:r w:rsidR="002A0CCB">
              <w:rPr>
                <w:noProof/>
                <w:webHidden/>
              </w:rPr>
              <w:fldChar w:fldCharType="end"/>
            </w:r>
          </w:hyperlink>
        </w:p>
        <w:p w14:paraId="01AB6305" w14:textId="171D0B91" w:rsidR="002A0CCB" w:rsidRDefault="002A0CCB">
          <w:pPr>
            <w:pStyle w:val="TOC1"/>
            <w:tabs>
              <w:tab w:val="right" w:leader="dot" w:pos="8630"/>
            </w:tabs>
            <w:rPr>
              <w:rFonts w:eastAsiaTheme="minorEastAsia"/>
              <w:noProof/>
              <w:lang w:val="en-IE" w:eastAsia="en-IE"/>
            </w:rPr>
          </w:pPr>
          <w:hyperlink w:anchor="_Toc39663035" w:history="1">
            <w:r w:rsidRPr="001113E4">
              <w:rPr>
                <w:rStyle w:val="Hyperlink"/>
                <w:noProof/>
              </w:rPr>
              <w:t>Kruskal &amp; MST</w:t>
            </w:r>
            <w:r>
              <w:rPr>
                <w:noProof/>
                <w:webHidden/>
              </w:rPr>
              <w:tab/>
            </w:r>
            <w:r>
              <w:rPr>
                <w:noProof/>
                <w:webHidden/>
              </w:rPr>
              <w:fldChar w:fldCharType="begin"/>
            </w:r>
            <w:r>
              <w:rPr>
                <w:noProof/>
                <w:webHidden/>
              </w:rPr>
              <w:instrText xml:space="preserve"> PAGEREF _Toc39663035 \h </w:instrText>
            </w:r>
            <w:r>
              <w:rPr>
                <w:noProof/>
                <w:webHidden/>
              </w:rPr>
            </w:r>
            <w:r>
              <w:rPr>
                <w:noProof/>
                <w:webHidden/>
              </w:rPr>
              <w:fldChar w:fldCharType="separate"/>
            </w:r>
            <w:r>
              <w:rPr>
                <w:noProof/>
                <w:webHidden/>
              </w:rPr>
              <w:t>2</w:t>
            </w:r>
            <w:r>
              <w:rPr>
                <w:noProof/>
                <w:webHidden/>
              </w:rPr>
              <w:fldChar w:fldCharType="end"/>
            </w:r>
          </w:hyperlink>
        </w:p>
        <w:p w14:paraId="270270AA" w14:textId="3F44FBA3" w:rsidR="002A0CCB" w:rsidRDefault="002A0CCB">
          <w:pPr>
            <w:pStyle w:val="TOC1"/>
            <w:tabs>
              <w:tab w:val="right" w:leader="dot" w:pos="8630"/>
            </w:tabs>
            <w:rPr>
              <w:rFonts w:eastAsiaTheme="minorEastAsia"/>
              <w:noProof/>
              <w:lang w:val="en-IE" w:eastAsia="en-IE"/>
            </w:rPr>
          </w:pPr>
          <w:hyperlink w:anchor="_Toc39663036" w:history="1">
            <w:r w:rsidRPr="001113E4">
              <w:rPr>
                <w:rStyle w:val="Hyperlink"/>
                <w:noProof/>
              </w:rPr>
              <w:t>DepthFirstSearch</w:t>
            </w:r>
            <w:r>
              <w:rPr>
                <w:noProof/>
                <w:webHidden/>
              </w:rPr>
              <w:tab/>
            </w:r>
            <w:r>
              <w:rPr>
                <w:noProof/>
                <w:webHidden/>
              </w:rPr>
              <w:fldChar w:fldCharType="begin"/>
            </w:r>
            <w:r>
              <w:rPr>
                <w:noProof/>
                <w:webHidden/>
              </w:rPr>
              <w:instrText xml:space="preserve"> PAGEREF _Toc39663036 \h </w:instrText>
            </w:r>
            <w:r>
              <w:rPr>
                <w:noProof/>
                <w:webHidden/>
              </w:rPr>
            </w:r>
            <w:r>
              <w:rPr>
                <w:noProof/>
                <w:webHidden/>
              </w:rPr>
              <w:fldChar w:fldCharType="separate"/>
            </w:r>
            <w:r>
              <w:rPr>
                <w:noProof/>
                <w:webHidden/>
              </w:rPr>
              <w:t>4</w:t>
            </w:r>
            <w:r>
              <w:rPr>
                <w:noProof/>
                <w:webHidden/>
              </w:rPr>
              <w:fldChar w:fldCharType="end"/>
            </w:r>
          </w:hyperlink>
        </w:p>
        <w:p w14:paraId="23A8E5EE" w14:textId="79C0E92D" w:rsidR="002A0CCB" w:rsidRDefault="002A0CCB">
          <w:pPr>
            <w:pStyle w:val="TOC1"/>
            <w:tabs>
              <w:tab w:val="right" w:leader="dot" w:pos="8630"/>
            </w:tabs>
            <w:rPr>
              <w:rFonts w:eastAsiaTheme="minorEastAsia"/>
              <w:noProof/>
              <w:lang w:val="en-IE" w:eastAsia="en-IE"/>
            </w:rPr>
          </w:pPr>
          <w:hyperlink w:anchor="_Toc39663037" w:history="1">
            <w:r w:rsidRPr="001113E4">
              <w:rPr>
                <w:rStyle w:val="Hyperlink"/>
                <w:noProof/>
              </w:rPr>
              <w:t>Diagram</w:t>
            </w:r>
            <w:r>
              <w:rPr>
                <w:noProof/>
                <w:webHidden/>
              </w:rPr>
              <w:tab/>
            </w:r>
            <w:r>
              <w:rPr>
                <w:noProof/>
                <w:webHidden/>
              </w:rPr>
              <w:fldChar w:fldCharType="begin"/>
            </w:r>
            <w:r>
              <w:rPr>
                <w:noProof/>
                <w:webHidden/>
              </w:rPr>
              <w:instrText xml:space="preserve"> PAGEREF _Toc39663037 \h </w:instrText>
            </w:r>
            <w:r>
              <w:rPr>
                <w:noProof/>
                <w:webHidden/>
              </w:rPr>
            </w:r>
            <w:r>
              <w:rPr>
                <w:noProof/>
                <w:webHidden/>
              </w:rPr>
              <w:fldChar w:fldCharType="separate"/>
            </w:r>
            <w:r>
              <w:rPr>
                <w:noProof/>
                <w:webHidden/>
              </w:rPr>
              <w:t>4</w:t>
            </w:r>
            <w:r>
              <w:rPr>
                <w:noProof/>
                <w:webHidden/>
              </w:rPr>
              <w:fldChar w:fldCharType="end"/>
            </w:r>
          </w:hyperlink>
        </w:p>
        <w:p w14:paraId="2189A079" w14:textId="016AFCB5" w:rsidR="002A0CCB" w:rsidRDefault="002A0CCB">
          <w:pPr>
            <w:pStyle w:val="TOC1"/>
            <w:tabs>
              <w:tab w:val="right" w:leader="dot" w:pos="8630"/>
            </w:tabs>
            <w:rPr>
              <w:rFonts w:eastAsiaTheme="minorEastAsia"/>
              <w:noProof/>
              <w:lang w:val="en-IE" w:eastAsia="en-IE"/>
            </w:rPr>
          </w:pPr>
          <w:hyperlink w:anchor="_Toc39663038" w:history="1">
            <w:r w:rsidRPr="001113E4">
              <w:rPr>
                <w:rStyle w:val="Hyperlink"/>
                <w:noProof/>
              </w:rPr>
              <w:t>Contents:</w:t>
            </w:r>
            <w:r>
              <w:rPr>
                <w:noProof/>
                <w:webHidden/>
              </w:rPr>
              <w:tab/>
            </w:r>
            <w:r>
              <w:rPr>
                <w:noProof/>
                <w:webHidden/>
              </w:rPr>
              <w:fldChar w:fldCharType="begin"/>
            </w:r>
            <w:r>
              <w:rPr>
                <w:noProof/>
                <w:webHidden/>
              </w:rPr>
              <w:instrText xml:space="preserve"> PAGEREF _Toc39663038 \h </w:instrText>
            </w:r>
            <w:r>
              <w:rPr>
                <w:noProof/>
                <w:webHidden/>
              </w:rPr>
            </w:r>
            <w:r>
              <w:rPr>
                <w:noProof/>
                <w:webHidden/>
              </w:rPr>
              <w:fldChar w:fldCharType="separate"/>
            </w:r>
            <w:r>
              <w:rPr>
                <w:noProof/>
                <w:webHidden/>
              </w:rPr>
              <w:t>4</w:t>
            </w:r>
            <w:r>
              <w:rPr>
                <w:noProof/>
                <w:webHidden/>
              </w:rPr>
              <w:fldChar w:fldCharType="end"/>
            </w:r>
          </w:hyperlink>
        </w:p>
        <w:p w14:paraId="37DE0099" w14:textId="5FB27E63" w:rsidR="002A0CCB" w:rsidRDefault="002A0CCB">
          <w:pPr>
            <w:pStyle w:val="TOC1"/>
            <w:tabs>
              <w:tab w:val="right" w:leader="dot" w:pos="8630"/>
            </w:tabs>
            <w:rPr>
              <w:rFonts w:eastAsiaTheme="minorEastAsia"/>
              <w:noProof/>
              <w:lang w:val="en-IE" w:eastAsia="en-IE"/>
            </w:rPr>
          </w:pPr>
          <w:hyperlink w:anchor="_Toc39663039" w:history="1">
            <w:r w:rsidRPr="001113E4">
              <w:rPr>
                <w:rStyle w:val="Hyperlink"/>
                <w:noProof/>
              </w:rPr>
              <w:t>Step by Step construction of MST</w:t>
            </w:r>
            <w:r>
              <w:rPr>
                <w:noProof/>
                <w:webHidden/>
              </w:rPr>
              <w:tab/>
            </w:r>
            <w:r>
              <w:rPr>
                <w:noProof/>
                <w:webHidden/>
              </w:rPr>
              <w:fldChar w:fldCharType="begin"/>
            </w:r>
            <w:r>
              <w:rPr>
                <w:noProof/>
                <w:webHidden/>
              </w:rPr>
              <w:instrText xml:space="preserve"> PAGEREF _Toc39663039 \h </w:instrText>
            </w:r>
            <w:r>
              <w:rPr>
                <w:noProof/>
                <w:webHidden/>
              </w:rPr>
            </w:r>
            <w:r>
              <w:rPr>
                <w:noProof/>
                <w:webHidden/>
              </w:rPr>
              <w:fldChar w:fldCharType="separate"/>
            </w:r>
            <w:r>
              <w:rPr>
                <w:noProof/>
                <w:webHidden/>
              </w:rPr>
              <w:t>6</w:t>
            </w:r>
            <w:r>
              <w:rPr>
                <w:noProof/>
                <w:webHidden/>
              </w:rPr>
              <w:fldChar w:fldCharType="end"/>
            </w:r>
          </w:hyperlink>
        </w:p>
        <w:p w14:paraId="5AC9C1BA" w14:textId="0D0A6983" w:rsidR="002A0CCB" w:rsidRDefault="002A0CCB">
          <w:pPr>
            <w:pStyle w:val="TOC1"/>
            <w:tabs>
              <w:tab w:val="right" w:leader="dot" w:pos="8630"/>
            </w:tabs>
            <w:rPr>
              <w:rFonts w:eastAsiaTheme="minorEastAsia"/>
              <w:noProof/>
              <w:lang w:val="en-IE" w:eastAsia="en-IE"/>
            </w:rPr>
          </w:pPr>
          <w:hyperlink w:anchor="_Toc39663040" w:history="1">
            <w:r w:rsidRPr="001113E4">
              <w:rPr>
                <w:rStyle w:val="Hyperlink"/>
                <w:noProof/>
              </w:rPr>
              <w:t>Dist and Parent array printout:</w:t>
            </w:r>
            <w:r>
              <w:rPr>
                <w:noProof/>
                <w:webHidden/>
              </w:rPr>
              <w:tab/>
            </w:r>
            <w:r>
              <w:rPr>
                <w:noProof/>
                <w:webHidden/>
              </w:rPr>
              <w:fldChar w:fldCharType="begin"/>
            </w:r>
            <w:r>
              <w:rPr>
                <w:noProof/>
                <w:webHidden/>
              </w:rPr>
              <w:instrText xml:space="preserve"> PAGEREF _Toc39663040 \h </w:instrText>
            </w:r>
            <w:r>
              <w:rPr>
                <w:noProof/>
                <w:webHidden/>
              </w:rPr>
            </w:r>
            <w:r>
              <w:rPr>
                <w:noProof/>
                <w:webHidden/>
              </w:rPr>
              <w:fldChar w:fldCharType="separate"/>
            </w:r>
            <w:r>
              <w:rPr>
                <w:noProof/>
                <w:webHidden/>
              </w:rPr>
              <w:t>6</w:t>
            </w:r>
            <w:r>
              <w:rPr>
                <w:noProof/>
                <w:webHidden/>
              </w:rPr>
              <w:fldChar w:fldCharType="end"/>
            </w:r>
          </w:hyperlink>
        </w:p>
        <w:p w14:paraId="0919D5BD" w14:textId="34A61F17" w:rsidR="002A0CCB" w:rsidRDefault="002A0CCB">
          <w:pPr>
            <w:pStyle w:val="TOC1"/>
            <w:tabs>
              <w:tab w:val="right" w:leader="dot" w:pos="8630"/>
            </w:tabs>
            <w:rPr>
              <w:rFonts w:eastAsiaTheme="minorEastAsia"/>
              <w:noProof/>
              <w:lang w:val="en-IE" w:eastAsia="en-IE"/>
            </w:rPr>
          </w:pPr>
          <w:hyperlink w:anchor="_Toc39663041" w:history="1">
            <w:r w:rsidRPr="001113E4">
              <w:rPr>
                <w:rStyle w:val="Hyperlink"/>
                <w:noProof/>
              </w:rPr>
              <w:t>Conclusion</w:t>
            </w:r>
            <w:r>
              <w:rPr>
                <w:noProof/>
                <w:webHidden/>
              </w:rPr>
              <w:tab/>
            </w:r>
            <w:r>
              <w:rPr>
                <w:noProof/>
                <w:webHidden/>
              </w:rPr>
              <w:fldChar w:fldCharType="begin"/>
            </w:r>
            <w:r>
              <w:rPr>
                <w:noProof/>
                <w:webHidden/>
              </w:rPr>
              <w:instrText xml:space="preserve"> PAGEREF _Toc39663041 \h </w:instrText>
            </w:r>
            <w:r>
              <w:rPr>
                <w:noProof/>
                <w:webHidden/>
              </w:rPr>
            </w:r>
            <w:r>
              <w:rPr>
                <w:noProof/>
                <w:webHidden/>
              </w:rPr>
              <w:fldChar w:fldCharType="separate"/>
            </w:r>
            <w:r>
              <w:rPr>
                <w:noProof/>
                <w:webHidden/>
              </w:rPr>
              <w:t>8</w:t>
            </w:r>
            <w:r>
              <w:rPr>
                <w:noProof/>
                <w:webHidden/>
              </w:rPr>
              <w:fldChar w:fldCharType="end"/>
            </w:r>
          </w:hyperlink>
        </w:p>
        <w:p w14:paraId="3F296CFB" w14:textId="6E170655" w:rsidR="002A0CCB" w:rsidRDefault="002A0CCB">
          <w:pPr>
            <w:pStyle w:val="TOC1"/>
            <w:tabs>
              <w:tab w:val="right" w:leader="dot" w:pos="8630"/>
            </w:tabs>
            <w:rPr>
              <w:rFonts w:eastAsiaTheme="minorEastAsia"/>
              <w:noProof/>
              <w:lang w:val="en-IE" w:eastAsia="en-IE"/>
            </w:rPr>
          </w:pPr>
          <w:hyperlink w:anchor="_Toc39663042" w:history="1">
            <w:r w:rsidRPr="001113E4">
              <w:rPr>
                <w:rStyle w:val="Hyperlink"/>
                <w:noProof/>
              </w:rPr>
              <w:t>Learning outcomes:</w:t>
            </w:r>
            <w:r>
              <w:rPr>
                <w:noProof/>
                <w:webHidden/>
              </w:rPr>
              <w:tab/>
            </w:r>
            <w:r>
              <w:rPr>
                <w:noProof/>
                <w:webHidden/>
              </w:rPr>
              <w:fldChar w:fldCharType="begin"/>
            </w:r>
            <w:r>
              <w:rPr>
                <w:noProof/>
                <w:webHidden/>
              </w:rPr>
              <w:instrText xml:space="preserve"> PAGEREF _Toc39663042 \h </w:instrText>
            </w:r>
            <w:r>
              <w:rPr>
                <w:noProof/>
                <w:webHidden/>
              </w:rPr>
            </w:r>
            <w:r>
              <w:rPr>
                <w:noProof/>
                <w:webHidden/>
              </w:rPr>
              <w:fldChar w:fldCharType="separate"/>
            </w:r>
            <w:r>
              <w:rPr>
                <w:noProof/>
                <w:webHidden/>
              </w:rPr>
              <w:t>10</w:t>
            </w:r>
            <w:r>
              <w:rPr>
                <w:noProof/>
                <w:webHidden/>
              </w:rPr>
              <w:fldChar w:fldCharType="end"/>
            </w:r>
          </w:hyperlink>
        </w:p>
        <w:p w14:paraId="169065BD" w14:textId="3346B14D" w:rsidR="008219C6" w:rsidRDefault="008219C6" w:rsidP="008219C6">
          <w:pPr>
            <w:pStyle w:val="TOC2"/>
            <w:tabs>
              <w:tab w:val="right" w:leader="dot" w:pos="9016"/>
            </w:tabs>
            <w:rPr>
              <w:b/>
              <w:bCs/>
              <w:noProof/>
            </w:rPr>
          </w:pPr>
          <w:r>
            <w:rPr>
              <w:b/>
              <w:bCs/>
              <w:noProof/>
            </w:rPr>
            <w:fldChar w:fldCharType="end"/>
          </w:r>
        </w:p>
      </w:sdtContent>
    </w:sdt>
    <w:p w14:paraId="3C9BCA05" w14:textId="77777777" w:rsidR="008219C6" w:rsidRDefault="008219C6" w:rsidP="00C6554A">
      <w:pPr>
        <w:pStyle w:val="ContactInfo"/>
      </w:pPr>
    </w:p>
    <w:p w14:paraId="3FA1EACC" w14:textId="77777777" w:rsidR="008219C6" w:rsidRDefault="008219C6" w:rsidP="00C6554A">
      <w:pPr>
        <w:pStyle w:val="ContactInfo"/>
      </w:pPr>
    </w:p>
    <w:p w14:paraId="41B96ACD" w14:textId="77777777" w:rsidR="008219C6" w:rsidRDefault="008219C6" w:rsidP="00C6554A">
      <w:pPr>
        <w:pStyle w:val="ContactInfo"/>
      </w:pPr>
    </w:p>
    <w:p w14:paraId="01431A63" w14:textId="77777777" w:rsidR="008219C6" w:rsidRDefault="008219C6" w:rsidP="00C6554A">
      <w:pPr>
        <w:pStyle w:val="ContactInfo"/>
      </w:pPr>
    </w:p>
    <w:p w14:paraId="0657E843" w14:textId="77777777" w:rsidR="008219C6" w:rsidRDefault="008219C6" w:rsidP="00C6554A">
      <w:pPr>
        <w:pStyle w:val="ContactInfo"/>
      </w:pPr>
    </w:p>
    <w:p w14:paraId="757610D4" w14:textId="77777777" w:rsidR="008219C6" w:rsidRDefault="008219C6" w:rsidP="00C6554A">
      <w:pPr>
        <w:pStyle w:val="ContactInfo"/>
      </w:pPr>
    </w:p>
    <w:p w14:paraId="4D708D15" w14:textId="77777777" w:rsidR="008219C6" w:rsidRDefault="008219C6" w:rsidP="00C6554A">
      <w:pPr>
        <w:pStyle w:val="ContactInfo"/>
      </w:pPr>
    </w:p>
    <w:p w14:paraId="71E14727" w14:textId="77777777" w:rsidR="008219C6" w:rsidRDefault="008219C6" w:rsidP="00C6554A">
      <w:pPr>
        <w:pStyle w:val="ContactInfo"/>
      </w:pPr>
    </w:p>
    <w:p w14:paraId="6A738BEA" w14:textId="77777777" w:rsidR="008219C6" w:rsidRDefault="008219C6" w:rsidP="00C6554A">
      <w:pPr>
        <w:pStyle w:val="ContactInfo"/>
      </w:pPr>
    </w:p>
    <w:p w14:paraId="6DCB8DCF" w14:textId="77777777" w:rsidR="008219C6" w:rsidRDefault="008219C6" w:rsidP="00C6554A">
      <w:pPr>
        <w:pStyle w:val="ContactInfo"/>
      </w:pPr>
    </w:p>
    <w:p w14:paraId="350C3D6E" w14:textId="77777777" w:rsidR="008219C6" w:rsidRDefault="008219C6" w:rsidP="00C6554A">
      <w:pPr>
        <w:pStyle w:val="ContactInfo"/>
      </w:pPr>
    </w:p>
    <w:p w14:paraId="319D68EC" w14:textId="77777777" w:rsidR="008219C6" w:rsidRDefault="008219C6" w:rsidP="00C6554A">
      <w:pPr>
        <w:pStyle w:val="ContactInfo"/>
      </w:pPr>
    </w:p>
    <w:p w14:paraId="7ECEF5E7" w14:textId="77777777" w:rsidR="008219C6" w:rsidRDefault="008219C6" w:rsidP="00C6554A">
      <w:pPr>
        <w:pStyle w:val="ContactInfo"/>
      </w:pPr>
    </w:p>
    <w:p w14:paraId="64BCACC1" w14:textId="77777777" w:rsidR="008219C6" w:rsidRDefault="008219C6" w:rsidP="00C6554A">
      <w:pPr>
        <w:pStyle w:val="ContactInfo"/>
      </w:pPr>
    </w:p>
    <w:p w14:paraId="353C6279" w14:textId="77777777" w:rsidR="008219C6" w:rsidRDefault="008219C6" w:rsidP="00C6554A">
      <w:pPr>
        <w:pStyle w:val="ContactInfo"/>
      </w:pPr>
    </w:p>
    <w:p w14:paraId="689A872F" w14:textId="77777777" w:rsidR="008219C6" w:rsidRDefault="008219C6" w:rsidP="00C6554A">
      <w:pPr>
        <w:pStyle w:val="ContactInfo"/>
      </w:pPr>
    </w:p>
    <w:p w14:paraId="0B40FE01" w14:textId="77777777" w:rsidR="008219C6" w:rsidRDefault="008219C6" w:rsidP="00C6554A">
      <w:pPr>
        <w:pStyle w:val="ContactInfo"/>
      </w:pPr>
    </w:p>
    <w:p w14:paraId="575D1D5E" w14:textId="77777777" w:rsidR="00DF4FAE" w:rsidRDefault="00DF4FAE" w:rsidP="00C6554A">
      <w:pPr>
        <w:pStyle w:val="ContactInfo"/>
      </w:pPr>
    </w:p>
    <w:p w14:paraId="2A3C710C" w14:textId="77777777" w:rsidR="008219C6" w:rsidRDefault="008219C6" w:rsidP="00C6554A">
      <w:pPr>
        <w:pStyle w:val="ContactInfo"/>
      </w:pPr>
    </w:p>
    <w:p w14:paraId="6BC9A14A" w14:textId="77777777" w:rsidR="008219C6" w:rsidRDefault="008219C6" w:rsidP="00C6554A">
      <w:pPr>
        <w:pStyle w:val="ContactInfo"/>
      </w:pPr>
    </w:p>
    <w:p w14:paraId="313D7C1C" w14:textId="77777777" w:rsidR="008219C6" w:rsidRDefault="008219C6" w:rsidP="00C6554A">
      <w:pPr>
        <w:pStyle w:val="ContactInfo"/>
      </w:pPr>
    </w:p>
    <w:p w14:paraId="1ECF0B20" w14:textId="77777777" w:rsidR="008219C6" w:rsidRDefault="008219C6" w:rsidP="00C6554A">
      <w:pPr>
        <w:pStyle w:val="ContactInfo"/>
      </w:pPr>
    </w:p>
    <w:p w14:paraId="07EA9302" w14:textId="77777777" w:rsidR="008219C6" w:rsidRDefault="008219C6" w:rsidP="00C6554A">
      <w:pPr>
        <w:pStyle w:val="ContactInfo"/>
      </w:pPr>
    </w:p>
    <w:p w14:paraId="4D167909" w14:textId="77777777" w:rsidR="008219C6" w:rsidRDefault="008219C6" w:rsidP="00C6554A">
      <w:pPr>
        <w:pStyle w:val="ContactInfo"/>
      </w:pPr>
    </w:p>
    <w:p w14:paraId="722E28C8" w14:textId="77777777" w:rsidR="008219C6" w:rsidRDefault="008219C6" w:rsidP="00C6554A">
      <w:pPr>
        <w:pStyle w:val="ContactInfo"/>
      </w:pPr>
    </w:p>
    <w:p w14:paraId="6FDF6AAD" w14:textId="77777777" w:rsidR="008219C6" w:rsidRDefault="008219C6" w:rsidP="00C6554A">
      <w:pPr>
        <w:pStyle w:val="ContactInfo"/>
      </w:pPr>
    </w:p>
    <w:p w14:paraId="690C6FF2" w14:textId="77777777" w:rsidR="008219C6" w:rsidRDefault="008219C6" w:rsidP="00C6554A">
      <w:pPr>
        <w:pStyle w:val="ContactInfo"/>
      </w:pPr>
    </w:p>
    <w:p w14:paraId="1D2F95EC" w14:textId="77777777" w:rsidR="00C6554A" w:rsidRDefault="004A24F1" w:rsidP="004A24F1">
      <w:pPr>
        <w:pStyle w:val="Heading1"/>
      </w:pPr>
      <w:bookmarkStart w:id="5" w:name="_Toc39663034"/>
      <w:r>
        <w:lastRenderedPageBreak/>
        <w:t>Introduction</w:t>
      </w:r>
      <w:bookmarkEnd w:id="5"/>
      <w:r>
        <w:t xml:space="preserve"> </w:t>
      </w:r>
    </w:p>
    <w:p w14:paraId="45972DA4" w14:textId="77777777" w:rsidR="004A24F1" w:rsidRDefault="004A24F1" w:rsidP="00C44436">
      <w:pPr>
        <w:spacing w:before="0" w:after="0"/>
        <w:jc w:val="both"/>
        <w:rPr>
          <w:rFonts w:ascii="Times New Roman" w:hAnsi="Times New Roman" w:cs="Times New Roman"/>
          <w:color w:val="auto"/>
        </w:rPr>
      </w:pPr>
      <w:r w:rsidRPr="004A24F1">
        <w:rPr>
          <w:rFonts w:ascii="Times New Roman" w:hAnsi="Times New Roman" w:cs="Times New Roman"/>
          <w:color w:val="auto"/>
        </w:rPr>
        <w:t>This program uses Prim’s Algorithm to return Minimum Spanning</w:t>
      </w:r>
      <w:r>
        <w:rPr>
          <w:rFonts w:ascii="Times New Roman" w:hAnsi="Times New Roman" w:cs="Times New Roman"/>
          <w:color w:val="auto"/>
        </w:rPr>
        <w:t xml:space="preserve"> Tree weight. This program would use heaps and linked list to create and calculate the graph matrix through a text file. It would read the file and then will create the linked list for displaying the vertices and edges. At the end will go through the heap and find the MST and output the total number of weight of the MST</w:t>
      </w:r>
      <w:r w:rsidR="00AF6450">
        <w:rPr>
          <w:rFonts w:ascii="Times New Roman" w:hAnsi="Times New Roman" w:cs="Times New Roman"/>
          <w:color w:val="auto"/>
        </w:rPr>
        <w:t>.</w:t>
      </w:r>
    </w:p>
    <w:p w14:paraId="4DC29BC5" w14:textId="2D988209" w:rsidR="00EC2BD7" w:rsidRDefault="00AF6450" w:rsidP="00C44436">
      <w:pPr>
        <w:spacing w:before="0" w:after="0"/>
        <w:jc w:val="both"/>
        <w:rPr>
          <w:rFonts w:ascii="Times New Roman" w:hAnsi="Times New Roman" w:cs="Times New Roman"/>
          <w:color w:val="auto"/>
        </w:rPr>
      </w:pPr>
      <w:r w:rsidRPr="00AF6450">
        <w:rPr>
          <w:rFonts w:ascii="Times New Roman" w:hAnsi="Times New Roman" w:cs="Times New Roman"/>
          <w:color w:val="auto"/>
        </w:rPr>
        <w:t>Prim's algorithm is a greedy algorithm that finds a minimum spanning tree for a weighted undirected graph. This means it finds a subset of the edges that forms a tree that includes every vertex, where the total weight of all the edges in the tree is minimized.</w:t>
      </w:r>
    </w:p>
    <w:p w14:paraId="056324B0" w14:textId="36D4F996" w:rsidR="00834D0D" w:rsidRPr="00834D0D" w:rsidRDefault="00834D0D" w:rsidP="00C44436">
      <w:pPr>
        <w:spacing w:before="0" w:after="0"/>
        <w:jc w:val="both"/>
        <w:rPr>
          <w:rFonts w:ascii="Times New Roman" w:hAnsi="Times New Roman" w:cs="Times New Roman"/>
          <w:color w:val="auto"/>
        </w:rPr>
      </w:pPr>
      <w:r w:rsidRPr="00834D0D">
        <w:rPr>
          <w:rFonts w:ascii="Times New Roman" w:hAnsi="Times New Roman" w:cs="Times New Roman"/>
          <w:color w:val="auto"/>
        </w:rPr>
        <w:t>Prim’s Algorithm is Vertex based when compared to Kruskal’s Algorithm which is Edge</w:t>
      </w:r>
      <w:r>
        <w:rPr>
          <w:rFonts w:ascii="Times New Roman" w:hAnsi="Times New Roman" w:cs="Times New Roman"/>
          <w:color w:val="auto"/>
        </w:rPr>
        <w:t xml:space="preserve"> </w:t>
      </w:r>
      <w:r w:rsidRPr="00834D0D">
        <w:rPr>
          <w:rFonts w:ascii="Times New Roman" w:hAnsi="Times New Roman" w:cs="Times New Roman"/>
          <w:color w:val="auto"/>
        </w:rPr>
        <w:t>based. In Prim’s Algorithm we build the spanning tree from a given Vertex, adding the</w:t>
      </w:r>
      <w:r>
        <w:rPr>
          <w:rFonts w:ascii="Times New Roman" w:hAnsi="Times New Roman" w:cs="Times New Roman"/>
          <w:color w:val="auto"/>
        </w:rPr>
        <w:t xml:space="preserve"> </w:t>
      </w:r>
      <w:r w:rsidRPr="00834D0D">
        <w:rPr>
          <w:rFonts w:ascii="Times New Roman" w:hAnsi="Times New Roman" w:cs="Times New Roman"/>
          <w:color w:val="auto"/>
        </w:rPr>
        <w:t>smallest edge to the Minimum Spanning Tree.</w:t>
      </w:r>
    </w:p>
    <w:p w14:paraId="4EC16B76" w14:textId="452BB6C9" w:rsidR="00834D0D" w:rsidRDefault="00834D0D" w:rsidP="00C44436">
      <w:pPr>
        <w:spacing w:before="0" w:after="0"/>
        <w:jc w:val="both"/>
        <w:rPr>
          <w:rFonts w:ascii="Times New Roman" w:hAnsi="Times New Roman" w:cs="Times New Roman"/>
          <w:color w:val="auto"/>
        </w:rPr>
      </w:pPr>
      <w:r w:rsidRPr="00834D0D">
        <w:rPr>
          <w:rFonts w:ascii="Times New Roman" w:hAnsi="Times New Roman" w:cs="Times New Roman"/>
          <w:color w:val="auto"/>
        </w:rPr>
        <w:t>This program uses the Eager Implementation of Prim’s Algorithm as we keep updating the</w:t>
      </w:r>
      <w:r>
        <w:rPr>
          <w:rFonts w:ascii="Times New Roman" w:hAnsi="Times New Roman" w:cs="Times New Roman"/>
          <w:color w:val="auto"/>
        </w:rPr>
        <w:t xml:space="preserve"> </w:t>
      </w:r>
      <w:r w:rsidRPr="00834D0D">
        <w:rPr>
          <w:rFonts w:ascii="Times New Roman" w:hAnsi="Times New Roman" w:cs="Times New Roman"/>
          <w:color w:val="auto"/>
        </w:rPr>
        <w:t>heap if the distance from a Vertex to the Minimum Spanning Tree has changed.</w:t>
      </w:r>
    </w:p>
    <w:p w14:paraId="07C0F3D3" w14:textId="1056A20C" w:rsidR="00AA02E8" w:rsidRPr="00AA02E8" w:rsidRDefault="00EC2BD7" w:rsidP="00AA02E8">
      <w:pPr>
        <w:pStyle w:val="Heading1"/>
      </w:pPr>
      <w:bookmarkStart w:id="6" w:name="_Toc39663035"/>
      <w:r w:rsidRPr="00EC2BD7">
        <w:t>Kruskal &amp; MST</w:t>
      </w:r>
      <w:bookmarkEnd w:id="6"/>
    </w:p>
    <w:p w14:paraId="6E714710" w14:textId="555A1EA9" w:rsidR="00AA02E8" w:rsidRPr="00AA02E8" w:rsidRDefault="00AA02E8" w:rsidP="00AA02E8">
      <w:pPr>
        <w:spacing w:before="0" w:after="0"/>
        <w:jc w:val="both"/>
        <w:rPr>
          <w:rFonts w:ascii="Times New Roman" w:hAnsi="Times New Roman" w:cs="Times New Roman"/>
          <w:color w:val="auto"/>
        </w:rPr>
      </w:pPr>
      <w:r w:rsidRPr="00AA02E8">
        <w:rPr>
          <w:rFonts w:ascii="Times New Roman" w:hAnsi="Times New Roman" w:cs="Times New Roman"/>
          <w:color w:val="auto"/>
        </w:rPr>
        <w:t>Prim’s Algorithm is a greedy algorithm that finds a Minimum Spanning Tree for a connected</w:t>
      </w:r>
      <w:r>
        <w:rPr>
          <w:rFonts w:ascii="Times New Roman" w:hAnsi="Times New Roman" w:cs="Times New Roman"/>
          <w:color w:val="auto"/>
        </w:rPr>
        <w:t xml:space="preserve"> </w:t>
      </w:r>
      <w:r w:rsidRPr="00AA02E8">
        <w:rPr>
          <w:rFonts w:ascii="Times New Roman" w:hAnsi="Times New Roman" w:cs="Times New Roman"/>
          <w:color w:val="auto"/>
        </w:rPr>
        <w:t>weighted undirected graph. This means it finds a subset of the edges that forms a tree that</w:t>
      </w:r>
      <w:r>
        <w:rPr>
          <w:rFonts w:ascii="Times New Roman" w:hAnsi="Times New Roman" w:cs="Times New Roman"/>
          <w:color w:val="auto"/>
        </w:rPr>
        <w:t xml:space="preserve"> </w:t>
      </w:r>
      <w:r w:rsidRPr="00AA02E8">
        <w:rPr>
          <w:rFonts w:ascii="Times New Roman" w:hAnsi="Times New Roman" w:cs="Times New Roman"/>
          <w:color w:val="auto"/>
        </w:rPr>
        <w:t>includes every Vertex, where the total weight of all the edges in the tree is minimized.</w:t>
      </w:r>
      <w:r>
        <w:rPr>
          <w:rFonts w:ascii="Times New Roman" w:hAnsi="Times New Roman" w:cs="Times New Roman"/>
          <w:color w:val="auto"/>
        </w:rPr>
        <w:t xml:space="preserve"> </w:t>
      </w:r>
      <w:r w:rsidRPr="00AA02E8">
        <w:rPr>
          <w:rFonts w:ascii="Times New Roman" w:hAnsi="Times New Roman" w:cs="Times New Roman"/>
          <w:color w:val="auto"/>
        </w:rPr>
        <w:t>Prim’s Algorithm is Vertex based when compared to Kruskal’s Algorithm which is Edge</w:t>
      </w:r>
      <w:r>
        <w:rPr>
          <w:rFonts w:ascii="Times New Roman" w:hAnsi="Times New Roman" w:cs="Times New Roman"/>
          <w:color w:val="auto"/>
        </w:rPr>
        <w:t xml:space="preserve"> </w:t>
      </w:r>
      <w:r w:rsidRPr="00AA02E8">
        <w:rPr>
          <w:rFonts w:ascii="Times New Roman" w:hAnsi="Times New Roman" w:cs="Times New Roman"/>
          <w:color w:val="auto"/>
        </w:rPr>
        <w:t>based. In</w:t>
      </w:r>
      <w:r>
        <w:rPr>
          <w:rFonts w:ascii="Times New Roman" w:hAnsi="Times New Roman" w:cs="Times New Roman"/>
          <w:color w:val="auto"/>
        </w:rPr>
        <w:t xml:space="preserve"> </w:t>
      </w:r>
      <w:r w:rsidRPr="00AA02E8">
        <w:rPr>
          <w:rFonts w:ascii="Times New Roman" w:hAnsi="Times New Roman" w:cs="Times New Roman"/>
          <w:color w:val="auto"/>
        </w:rPr>
        <w:t>Prim’s Algorithm we build the spanning tree from a given Vertex, adding the</w:t>
      </w:r>
      <w:r>
        <w:rPr>
          <w:rFonts w:ascii="Times New Roman" w:hAnsi="Times New Roman" w:cs="Times New Roman"/>
          <w:color w:val="auto"/>
        </w:rPr>
        <w:t xml:space="preserve"> </w:t>
      </w:r>
      <w:r w:rsidRPr="00AA02E8">
        <w:rPr>
          <w:rFonts w:ascii="Times New Roman" w:hAnsi="Times New Roman" w:cs="Times New Roman"/>
          <w:color w:val="auto"/>
        </w:rPr>
        <w:t>smallest edge to the Minimum Spanning Tree.</w:t>
      </w:r>
      <w:r>
        <w:rPr>
          <w:rFonts w:ascii="Times New Roman" w:hAnsi="Times New Roman" w:cs="Times New Roman"/>
          <w:color w:val="auto"/>
        </w:rPr>
        <w:t xml:space="preserve"> </w:t>
      </w:r>
      <w:r w:rsidRPr="00AA02E8">
        <w:rPr>
          <w:rFonts w:ascii="Times New Roman" w:hAnsi="Times New Roman" w:cs="Times New Roman"/>
          <w:color w:val="auto"/>
        </w:rPr>
        <w:t>This program uses the Eager Implementation of Prim’s Algorithm as we keep updating the</w:t>
      </w:r>
      <w:r>
        <w:rPr>
          <w:rFonts w:ascii="Times New Roman" w:hAnsi="Times New Roman" w:cs="Times New Roman"/>
          <w:color w:val="auto"/>
        </w:rPr>
        <w:t xml:space="preserve"> </w:t>
      </w:r>
      <w:r w:rsidRPr="00AA02E8">
        <w:rPr>
          <w:rFonts w:ascii="Times New Roman" w:hAnsi="Times New Roman" w:cs="Times New Roman"/>
          <w:color w:val="auto"/>
        </w:rPr>
        <w:t>heap if the distance from a Vertex to the Minimum Spanning Tree has changed.</w:t>
      </w:r>
      <w:r>
        <w:rPr>
          <w:rFonts w:ascii="Times New Roman" w:hAnsi="Times New Roman" w:cs="Times New Roman"/>
          <w:color w:val="auto"/>
        </w:rPr>
        <w:t xml:space="preserve"> </w:t>
      </w:r>
      <w:r w:rsidRPr="00AA02E8">
        <w:rPr>
          <w:rFonts w:ascii="Times New Roman" w:hAnsi="Times New Roman" w:cs="Times New Roman"/>
          <w:color w:val="auto"/>
        </w:rPr>
        <w:t>Time Complexity for Adjacency List: O(E + V Log V)</w:t>
      </w:r>
    </w:p>
    <w:p w14:paraId="4B6F00AE" w14:textId="77777777" w:rsidR="00EC2BD7" w:rsidRP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We will be looking at Graphs and how to work with them.  A Graph has multiple edges and vertices, where the numbers of edges are usually greater than the number of vertices. Each vertex is connected to another by the edges in between each one. A combination of any number of each would result in a graph. There are different types of graphs and different ways to approach them. There are incomplete graphs and complete graphs. The difference between the two is a complete graph has all the vertices connected to each other one way or another, which leaves no vertex hanging on its own. An incomplete graph is different in the sense that there is at least one vertex that is only connected to one other vertex itself.</w:t>
      </w:r>
    </w:p>
    <w:p w14:paraId="7C79E58E" w14:textId="279A3B44" w:rsid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We will create a subset of one graph in this report. This is known as a tree. Specifically, we will be looking at the smallest possible tree to be made from the graph. This is known as the minimum spanning tree and takes into the account making a tree that connects all the vertices with the smallest weight possible. To achieve this, we will implement and document through two algorithms. One is known as the Kruskal algorithm while the other is the Prim Algorithm. These approaches do similar approach as they both create a minimum spanning tree. However, the approaches are different.</w:t>
      </w:r>
    </w:p>
    <w:p w14:paraId="62E05EDE" w14:textId="54A44935" w:rsidR="00311ABE" w:rsidRDefault="00311ABE" w:rsidP="00834D0D">
      <w:pPr>
        <w:jc w:val="both"/>
        <w:rPr>
          <w:rFonts w:ascii="Times New Roman" w:hAnsi="Times New Roman" w:cs="Times New Roman"/>
          <w:color w:val="auto"/>
        </w:rPr>
      </w:pPr>
    </w:p>
    <w:p w14:paraId="3D9958EF" w14:textId="77777777" w:rsidR="00311ABE" w:rsidRPr="00EC2BD7" w:rsidRDefault="00311ABE" w:rsidP="00834D0D">
      <w:pPr>
        <w:jc w:val="both"/>
        <w:rPr>
          <w:rFonts w:ascii="Times New Roman" w:hAnsi="Times New Roman" w:cs="Times New Roman"/>
          <w:color w:val="auto"/>
        </w:rPr>
      </w:pPr>
    </w:p>
    <w:p w14:paraId="6B686A53" w14:textId="39AC31AE" w:rsidR="00EC2BD7" w:rsidRP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lastRenderedPageBreak/>
        <w:t xml:space="preserve">Prim takes in a starting point and works its way around the tree by connecting all the vertices. It checks all the possible routes and takes the shortest route. </w:t>
      </w:r>
      <w:r w:rsidR="00D34ECF" w:rsidRPr="00EC2BD7">
        <w:rPr>
          <w:rFonts w:ascii="Times New Roman" w:hAnsi="Times New Roman" w:cs="Times New Roman"/>
          <w:color w:val="auto"/>
        </w:rPr>
        <w:t>Let’s</w:t>
      </w:r>
      <w:r w:rsidRPr="00EC2BD7">
        <w:rPr>
          <w:rFonts w:ascii="Times New Roman" w:hAnsi="Times New Roman" w:cs="Times New Roman"/>
          <w:color w:val="auto"/>
        </w:rPr>
        <w:t xml:space="preserve"> say we have vertex A. A is connected to B, C and D. The distance between A and these vertices as follows are: to B is 5, C is 3 and D is 7. What Prim will do is go to C as that is the shortest path. They continue to connect until all the vertices are connected creating the minimum spanning tree. </w:t>
      </w:r>
    </w:p>
    <w:p w14:paraId="1FC3E82B" w14:textId="77777777" w:rsidR="00EC2BD7" w:rsidRP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 xml:space="preserve">Kruskal is different. Instead of reading vertices, Kruskal reads the edges in between each vertex and connects them based off the smallest edges. Taking the above example and extending the information so B connects to C with weight of 7, to </w:t>
      </w:r>
      <w:proofErr w:type="spellStart"/>
      <w:r w:rsidRPr="00EC2BD7">
        <w:rPr>
          <w:rFonts w:ascii="Times New Roman" w:hAnsi="Times New Roman" w:cs="Times New Roman"/>
          <w:color w:val="auto"/>
        </w:rPr>
        <w:t>D</w:t>
      </w:r>
      <w:proofErr w:type="spellEnd"/>
      <w:r w:rsidRPr="00EC2BD7">
        <w:rPr>
          <w:rFonts w:ascii="Times New Roman" w:hAnsi="Times New Roman" w:cs="Times New Roman"/>
          <w:color w:val="auto"/>
        </w:rPr>
        <w:t xml:space="preserve"> with a weight of 2 and C connects to </w:t>
      </w:r>
      <w:proofErr w:type="spellStart"/>
      <w:r w:rsidRPr="00EC2BD7">
        <w:rPr>
          <w:rFonts w:ascii="Times New Roman" w:hAnsi="Times New Roman" w:cs="Times New Roman"/>
          <w:color w:val="auto"/>
        </w:rPr>
        <w:t>D</w:t>
      </w:r>
      <w:proofErr w:type="spellEnd"/>
      <w:r w:rsidRPr="00EC2BD7">
        <w:rPr>
          <w:rFonts w:ascii="Times New Roman" w:hAnsi="Times New Roman" w:cs="Times New Roman"/>
          <w:color w:val="auto"/>
        </w:rPr>
        <w:t xml:space="preserve"> with a weight of 10. Kruskal connects B to D as it is the smallest, then A to C as it is the second smallest. If both was the same size it would not matter which one was picked first as them both will be connected in the minimum spanning tree. </w:t>
      </w:r>
    </w:p>
    <w:p w14:paraId="39AE7065" w14:textId="3C2D4370" w:rsidR="00EC2BD7" w:rsidRDefault="00EC2BD7" w:rsidP="00834D0D">
      <w:pPr>
        <w:jc w:val="both"/>
        <w:rPr>
          <w:rFonts w:ascii="Times New Roman" w:hAnsi="Times New Roman" w:cs="Times New Roman"/>
          <w:color w:val="auto"/>
        </w:rPr>
      </w:pPr>
      <w:r w:rsidRPr="00EC2BD7">
        <w:rPr>
          <w:rFonts w:ascii="Times New Roman" w:hAnsi="Times New Roman" w:cs="Times New Roman"/>
          <w:color w:val="auto"/>
        </w:rPr>
        <w:t>Both will be assisted by sorting methods to assist in where they are positioned and the combining of them. For example, Kruskal will be assisted by Union by rank, Set Representation and a heap in this report, where Prim will be assisted by the heap, distance and keeping track of its parent as well as its heap position.  These mechanisms will make each running of the algorithm within a java program more efficient and smooth out the layout. Although both heaps are different in their content, they are both priority heaps in their layout.</w:t>
      </w:r>
    </w:p>
    <w:p w14:paraId="2F80E419" w14:textId="463C5BFC" w:rsidR="00E949A6" w:rsidRDefault="00E949A6" w:rsidP="00E949A6">
      <w:pPr>
        <w:jc w:val="both"/>
        <w:rPr>
          <w:rFonts w:ascii="Times New Roman" w:hAnsi="Times New Roman" w:cs="Times New Roman"/>
          <w:color w:val="auto"/>
        </w:rPr>
      </w:pPr>
      <w:r w:rsidRPr="00E949A6">
        <w:rPr>
          <w:rFonts w:ascii="Times New Roman" w:hAnsi="Times New Roman" w:cs="Times New Roman"/>
          <w:color w:val="auto"/>
        </w:rPr>
        <w:t>Kruskal’s Algorithm sort’s the edges according to their edge weights, it can be done with</w:t>
      </w:r>
      <w:r>
        <w:rPr>
          <w:rFonts w:ascii="Times New Roman" w:hAnsi="Times New Roman" w:cs="Times New Roman"/>
          <w:color w:val="auto"/>
        </w:rPr>
        <w:t xml:space="preserve"> </w:t>
      </w:r>
      <w:r w:rsidRPr="00E949A6">
        <w:rPr>
          <w:rFonts w:ascii="Times New Roman" w:hAnsi="Times New Roman" w:cs="Times New Roman"/>
          <w:color w:val="auto"/>
        </w:rPr>
        <w:t>Merge-Sort or Quick-Sort although for this assignment the Union Find Data Structure is</w:t>
      </w:r>
      <w:r>
        <w:rPr>
          <w:rFonts w:ascii="Times New Roman" w:hAnsi="Times New Roman" w:cs="Times New Roman"/>
          <w:color w:val="auto"/>
        </w:rPr>
        <w:t xml:space="preserve"> </w:t>
      </w:r>
      <w:r w:rsidRPr="00E949A6">
        <w:rPr>
          <w:rFonts w:ascii="Times New Roman" w:hAnsi="Times New Roman" w:cs="Times New Roman"/>
          <w:color w:val="auto"/>
        </w:rPr>
        <w:t>used.</w:t>
      </w:r>
      <w:r>
        <w:rPr>
          <w:rFonts w:ascii="Times New Roman" w:hAnsi="Times New Roman" w:cs="Times New Roman"/>
          <w:color w:val="auto"/>
        </w:rPr>
        <w:t xml:space="preserve"> </w:t>
      </w:r>
      <w:r w:rsidRPr="00E949A6">
        <w:rPr>
          <w:rFonts w:ascii="Times New Roman" w:hAnsi="Times New Roman" w:cs="Times New Roman"/>
          <w:color w:val="auto"/>
        </w:rPr>
        <w:t>Kruskal’s algorithm can be shown to run in O(E Log V) time.</w:t>
      </w:r>
      <w:r>
        <w:rPr>
          <w:rFonts w:ascii="Times New Roman" w:hAnsi="Times New Roman" w:cs="Times New Roman"/>
          <w:color w:val="auto"/>
        </w:rPr>
        <w:t xml:space="preserve"> </w:t>
      </w:r>
      <w:r w:rsidRPr="00E949A6">
        <w:rPr>
          <w:rFonts w:ascii="Times New Roman" w:hAnsi="Times New Roman" w:cs="Times New Roman"/>
          <w:color w:val="auto"/>
        </w:rPr>
        <w:t>The implementation for this algorithm is that we build the spanning tree separately adding</w:t>
      </w:r>
      <w:r>
        <w:rPr>
          <w:rFonts w:ascii="Times New Roman" w:hAnsi="Times New Roman" w:cs="Times New Roman"/>
          <w:color w:val="auto"/>
        </w:rPr>
        <w:t xml:space="preserve"> </w:t>
      </w:r>
      <w:r w:rsidRPr="00E949A6">
        <w:rPr>
          <w:rFonts w:ascii="Times New Roman" w:hAnsi="Times New Roman" w:cs="Times New Roman"/>
          <w:color w:val="auto"/>
        </w:rPr>
        <w:t>the smallest edge to the spanning tree if there is no cycle. As mentioned before Prim’s</w:t>
      </w:r>
      <w:r>
        <w:rPr>
          <w:rFonts w:ascii="Times New Roman" w:hAnsi="Times New Roman" w:cs="Times New Roman"/>
          <w:color w:val="auto"/>
        </w:rPr>
        <w:t xml:space="preserve"> </w:t>
      </w:r>
      <w:r w:rsidRPr="00E949A6">
        <w:rPr>
          <w:rFonts w:ascii="Times New Roman" w:hAnsi="Times New Roman" w:cs="Times New Roman"/>
          <w:color w:val="auto"/>
        </w:rPr>
        <w:t>Algorithm is Vertex based and Kruskal’s algorithm is Edge based.</w:t>
      </w:r>
    </w:p>
    <w:p w14:paraId="14A19E27" w14:textId="173CFC36" w:rsidR="00D675E6" w:rsidRDefault="00D675E6" w:rsidP="00E949A6">
      <w:pPr>
        <w:jc w:val="both"/>
        <w:rPr>
          <w:rFonts w:ascii="Times New Roman" w:hAnsi="Times New Roman" w:cs="Times New Roman"/>
          <w:color w:val="auto"/>
        </w:rPr>
      </w:pPr>
    </w:p>
    <w:p w14:paraId="19A46662" w14:textId="52F86B02" w:rsidR="00D675E6" w:rsidRDefault="00D675E6" w:rsidP="00E949A6">
      <w:pPr>
        <w:jc w:val="both"/>
        <w:rPr>
          <w:rFonts w:ascii="Times New Roman" w:hAnsi="Times New Roman" w:cs="Times New Roman"/>
          <w:color w:val="auto"/>
        </w:rPr>
      </w:pPr>
    </w:p>
    <w:p w14:paraId="1F2E086A" w14:textId="4405986F" w:rsidR="00D675E6" w:rsidRDefault="00D675E6" w:rsidP="00E949A6">
      <w:pPr>
        <w:jc w:val="both"/>
        <w:rPr>
          <w:rFonts w:ascii="Times New Roman" w:hAnsi="Times New Roman" w:cs="Times New Roman"/>
          <w:color w:val="auto"/>
        </w:rPr>
      </w:pPr>
    </w:p>
    <w:p w14:paraId="25B5B092" w14:textId="46438723" w:rsidR="00D675E6" w:rsidRDefault="00D675E6" w:rsidP="00E949A6">
      <w:pPr>
        <w:jc w:val="both"/>
        <w:rPr>
          <w:rFonts w:ascii="Times New Roman" w:hAnsi="Times New Roman" w:cs="Times New Roman"/>
          <w:color w:val="auto"/>
        </w:rPr>
      </w:pPr>
    </w:p>
    <w:p w14:paraId="27A4291A" w14:textId="5FC986B0" w:rsidR="00D675E6" w:rsidRDefault="00D675E6" w:rsidP="00E949A6">
      <w:pPr>
        <w:jc w:val="both"/>
        <w:rPr>
          <w:rFonts w:ascii="Times New Roman" w:hAnsi="Times New Roman" w:cs="Times New Roman"/>
          <w:color w:val="auto"/>
        </w:rPr>
      </w:pPr>
    </w:p>
    <w:p w14:paraId="5140E946" w14:textId="42420C61" w:rsidR="00D675E6" w:rsidRDefault="00D675E6" w:rsidP="00E949A6">
      <w:pPr>
        <w:jc w:val="both"/>
        <w:rPr>
          <w:rFonts w:ascii="Times New Roman" w:hAnsi="Times New Roman" w:cs="Times New Roman"/>
          <w:color w:val="auto"/>
        </w:rPr>
      </w:pPr>
    </w:p>
    <w:p w14:paraId="7AE1B8EE" w14:textId="40807E8B" w:rsidR="00D675E6" w:rsidRDefault="00D675E6" w:rsidP="00E949A6">
      <w:pPr>
        <w:jc w:val="both"/>
        <w:rPr>
          <w:rFonts w:ascii="Times New Roman" w:hAnsi="Times New Roman" w:cs="Times New Roman"/>
          <w:color w:val="auto"/>
        </w:rPr>
      </w:pPr>
    </w:p>
    <w:p w14:paraId="1C836C8C" w14:textId="78E7E65C" w:rsidR="00D675E6" w:rsidRDefault="00D675E6" w:rsidP="00E949A6">
      <w:pPr>
        <w:jc w:val="both"/>
        <w:rPr>
          <w:rFonts w:ascii="Times New Roman" w:hAnsi="Times New Roman" w:cs="Times New Roman"/>
          <w:color w:val="auto"/>
        </w:rPr>
      </w:pPr>
    </w:p>
    <w:p w14:paraId="737D5DC4" w14:textId="2B831C45" w:rsidR="00D675E6" w:rsidRDefault="00D675E6" w:rsidP="00E949A6">
      <w:pPr>
        <w:jc w:val="both"/>
        <w:rPr>
          <w:rFonts w:ascii="Times New Roman" w:hAnsi="Times New Roman" w:cs="Times New Roman"/>
          <w:color w:val="auto"/>
        </w:rPr>
      </w:pPr>
    </w:p>
    <w:p w14:paraId="5FE0447A" w14:textId="39AFEC1D" w:rsidR="00D675E6" w:rsidRDefault="00D675E6" w:rsidP="00E949A6">
      <w:pPr>
        <w:jc w:val="both"/>
        <w:rPr>
          <w:rFonts w:ascii="Times New Roman" w:hAnsi="Times New Roman" w:cs="Times New Roman"/>
          <w:color w:val="auto"/>
        </w:rPr>
      </w:pPr>
    </w:p>
    <w:p w14:paraId="2D01EEAD" w14:textId="77777777" w:rsidR="00D675E6" w:rsidRDefault="00D675E6" w:rsidP="00E949A6">
      <w:pPr>
        <w:jc w:val="both"/>
        <w:rPr>
          <w:rFonts w:ascii="Times New Roman" w:hAnsi="Times New Roman" w:cs="Times New Roman"/>
          <w:color w:val="auto"/>
        </w:rPr>
      </w:pPr>
    </w:p>
    <w:p w14:paraId="2AA2EFAE" w14:textId="0021F11F" w:rsidR="00497545" w:rsidRPr="00497545" w:rsidRDefault="00497545" w:rsidP="00497545">
      <w:pPr>
        <w:pStyle w:val="Heading1"/>
      </w:pPr>
      <w:bookmarkStart w:id="7" w:name="_Toc39663036"/>
      <w:proofErr w:type="spellStart"/>
      <w:r w:rsidRPr="00497545">
        <w:lastRenderedPageBreak/>
        <w:t>DepthFirstSearch</w:t>
      </w:r>
      <w:bookmarkEnd w:id="7"/>
      <w:proofErr w:type="spellEnd"/>
    </w:p>
    <w:p w14:paraId="3A5D3730" w14:textId="77777777" w:rsidR="00497545" w:rsidRPr="00EC2BD7" w:rsidRDefault="00497545" w:rsidP="00834D0D">
      <w:pPr>
        <w:jc w:val="both"/>
        <w:rPr>
          <w:rFonts w:ascii="Times New Roman" w:hAnsi="Times New Roman" w:cs="Times New Roman"/>
          <w:color w:val="auto"/>
        </w:rPr>
      </w:pPr>
    </w:p>
    <w:p w14:paraId="571F9BF1" w14:textId="77777777" w:rsidR="00C6554A" w:rsidRPr="0037589C" w:rsidRDefault="004A24F1" w:rsidP="0037589C">
      <w:pPr>
        <w:pStyle w:val="Heading1"/>
      </w:pPr>
      <w:bookmarkStart w:id="8" w:name="_Toc39663037"/>
      <w:r>
        <w:t>D</w:t>
      </w:r>
      <w:r w:rsidRPr="004A24F1">
        <w:t>iagram</w:t>
      </w:r>
      <w:bookmarkEnd w:id="8"/>
      <w:r w:rsidRPr="004A24F1">
        <w:t xml:space="preserve"> </w:t>
      </w:r>
    </w:p>
    <w:p w14:paraId="72AE4A49" w14:textId="77777777" w:rsidR="00A9316D" w:rsidRPr="00A9316D" w:rsidRDefault="00A9316D" w:rsidP="00A9316D">
      <w:pPr>
        <w:rPr>
          <w:rFonts w:ascii="Times New Roman" w:hAnsi="Times New Roman" w:cs="Times New Roman"/>
          <w:color w:val="auto"/>
        </w:rPr>
      </w:pPr>
      <w:r w:rsidRPr="00A9316D">
        <w:rPr>
          <w:rFonts w:ascii="Times New Roman" w:hAnsi="Times New Roman" w:cs="Times New Roman"/>
          <w:color w:val="auto"/>
        </w:rPr>
        <w:t>Here is my diagram which I created for testing:</w:t>
      </w:r>
    </w:p>
    <w:p w14:paraId="2364B547" w14:textId="77777777" w:rsidR="00A9316D" w:rsidRDefault="00A9316D" w:rsidP="00A9316D">
      <w:r>
        <w:rPr>
          <w:noProof/>
        </w:rPr>
        <w:drawing>
          <wp:anchor distT="0" distB="0" distL="114300" distR="114300" simplePos="0" relativeHeight="251658240" behindDoc="0" locked="0" layoutInCell="1" allowOverlap="1" wp14:anchorId="4EFAA2DF" wp14:editId="00472BAB">
            <wp:simplePos x="0" y="0"/>
            <wp:positionH relativeFrom="margin">
              <wp:align>center</wp:align>
            </wp:positionH>
            <wp:positionV relativeFrom="paragraph">
              <wp:posOffset>107315</wp:posOffset>
            </wp:positionV>
            <wp:extent cx="2743200" cy="1567815"/>
            <wp:effectExtent l="0" t="0" r="0" b="0"/>
            <wp:wrapThrough wrapText="bothSides">
              <wp:wrapPolygon edited="0">
                <wp:start x="0" y="0"/>
                <wp:lineTo x="0" y="21259"/>
                <wp:lineTo x="21450" y="21259"/>
                <wp:lineTo x="214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567815"/>
                    </a:xfrm>
                    <a:prstGeom prst="rect">
                      <a:avLst/>
                    </a:prstGeom>
                    <a:noFill/>
                    <a:ln>
                      <a:noFill/>
                    </a:ln>
                  </pic:spPr>
                </pic:pic>
              </a:graphicData>
            </a:graphic>
          </wp:anchor>
        </w:drawing>
      </w:r>
    </w:p>
    <w:p w14:paraId="698B27DA" w14:textId="77777777" w:rsidR="00A9316D" w:rsidRPr="00A9316D" w:rsidRDefault="00A9316D" w:rsidP="00A9316D"/>
    <w:p w14:paraId="1A84C5D7" w14:textId="77777777" w:rsidR="002C74C0" w:rsidRDefault="00135D25" w:rsidP="004A24F1"/>
    <w:p w14:paraId="72A6954E" w14:textId="77777777" w:rsidR="00A9316D" w:rsidRDefault="00A9316D" w:rsidP="004A24F1"/>
    <w:p w14:paraId="7BBAC71F" w14:textId="77777777" w:rsidR="00A9316D" w:rsidRDefault="00A9316D" w:rsidP="004A24F1"/>
    <w:p w14:paraId="4775DEC8" w14:textId="77777777" w:rsidR="00A9316D" w:rsidRDefault="00A9316D" w:rsidP="004A24F1"/>
    <w:p w14:paraId="0FF07580" w14:textId="77777777" w:rsidR="00FF260D" w:rsidRPr="00266400" w:rsidRDefault="00556053" w:rsidP="00266400">
      <w:pPr>
        <w:pStyle w:val="Heading1"/>
      </w:pPr>
      <w:bookmarkStart w:id="9" w:name="_Toc39663038"/>
      <w:r w:rsidRPr="00556053">
        <w:t>Contents:</w:t>
      </w:r>
      <w:bookmarkEnd w:id="9"/>
    </w:p>
    <w:p w14:paraId="16D876FC" w14:textId="77777777" w:rsidR="00FF260D" w:rsidRDefault="00FF260D" w:rsidP="00FF260D">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tblGrid>
      <w:tr w:rsidR="00FF260D" w14:paraId="2D700BC2" w14:textId="77777777" w:rsidTr="004A553D">
        <w:trPr>
          <w:trHeight w:val="3963"/>
          <w:jc w:val="center"/>
        </w:trPr>
        <w:tc>
          <w:tcPr>
            <w:tcW w:w="1486" w:type="dxa"/>
          </w:tcPr>
          <w:p w14:paraId="09595FF7" w14:textId="77777777" w:rsidR="00FF260D" w:rsidRDefault="00FF260D" w:rsidP="004A553D">
            <w:pPr>
              <w:pStyle w:val="ListParagraph"/>
              <w:ind w:left="455"/>
            </w:pPr>
            <w:bookmarkStart w:id="10" w:name="_Hlk36203811"/>
          </w:p>
          <w:p w14:paraId="44C345F8" w14:textId="77777777" w:rsidR="00FF260D" w:rsidRPr="005F345A" w:rsidRDefault="00FF260D" w:rsidP="004A553D">
            <w:pPr>
              <w:pStyle w:val="ListParagraph"/>
              <w:ind w:left="455"/>
              <w:rPr>
                <w:sz w:val="20"/>
              </w:rPr>
            </w:pPr>
            <w:r w:rsidRPr="005F345A">
              <w:rPr>
                <w:sz w:val="20"/>
              </w:rPr>
              <w:t>7 11</w:t>
            </w:r>
          </w:p>
          <w:p w14:paraId="126020A0" w14:textId="77777777" w:rsidR="00FF260D" w:rsidRPr="005F345A" w:rsidRDefault="00FF260D" w:rsidP="004A553D">
            <w:pPr>
              <w:pStyle w:val="ListParagraph"/>
              <w:ind w:left="455"/>
              <w:rPr>
                <w:sz w:val="20"/>
              </w:rPr>
            </w:pPr>
            <w:r w:rsidRPr="005F345A">
              <w:rPr>
                <w:sz w:val="20"/>
              </w:rPr>
              <w:t>1 2 2</w:t>
            </w:r>
          </w:p>
          <w:p w14:paraId="0CD05253" w14:textId="77777777" w:rsidR="00FF260D" w:rsidRPr="005F345A" w:rsidRDefault="00FF260D" w:rsidP="004A553D">
            <w:pPr>
              <w:pStyle w:val="ListParagraph"/>
              <w:ind w:left="455"/>
              <w:rPr>
                <w:sz w:val="20"/>
              </w:rPr>
            </w:pPr>
            <w:r w:rsidRPr="005F345A">
              <w:rPr>
                <w:sz w:val="20"/>
              </w:rPr>
              <w:t>1 3 3</w:t>
            </w:r>
          </w:p>
          <w:p w14:paraId="2EF2F679" w14:textId="77777777" w:rsidR="00FF260D" w:rsidRPr="005F345A" w:rsidRDefault="00FF260D" w:rsidP="004A553D">
            <w:pPr>
              <w:pStyle w:val="ListParagraph"/>
              <w:ind w:left="455"/>
              <w:rPr>
                <w:sz w:val="20"/>
              </w:rPr>
            </w:pPr>
            <w:r w:rsidRPr="005F345A">
              <w:rPr>
                <w:sz w:val="20"/>
              </w:rPr>
              <w:t>1 4 3</w:t>
            </w:r>
          </w:p>
          <w:p w14:paraId="39E63BE6" w14:textId="77777777" w:rsidR="00FF260D" w:rsidRPr="005F345A" w:rsidRDefault="00FF260D" w:rsidP="004A553D">
            <w:pPr>
              <w:pStyle w:val="ListParagraph"/>
              <w:ind w:left="455"/>
              <w:rPr>
                <w:sz w:val="20"/>
              </w:rPr>
            </w:pPr>
            <w:r w:rsidRPr="005F345A">
              <w:rPr>
                <w:sz w:val="20"/>
              </w:rPr>
              <w:t>2 3 4</w:t>
            </w:r>
          </w:p>
          <w:p w14:paraId="5094CC62" w14:textId="77777777" w:rsidR="00FF260D" w:rsidRPr="005F345A" w:rsidRDefault="00FF260D" w:rsidP="004A553D">
            <w:pPr>
              <w:pStyle w:val="ListParagraph"/>
              <w:ind w:left="455"/>
              <w:rPr>
                <w:sz w:val="20"/>
              </w:rPr>
            </w:pPr>
            <w:r w:rsidRPr="005F345A">
              <w:rPr>
                <w:sz w:val="20"/>
              </w:rPr>
              <w:t>2 5 3</w:t>
            </w:r>
          </w:p>
          <w:p w14:paraId="77719FAB" w14:textId="77777777" w:rsidR="00FF260D" w:rsidRPr="005F345A" w:rsidRDefault="00FF260D" w:rsidP="004A553D">
            <w:pPr>
              <w:pStyle w:val="ListParagraph"/>
              <w:ind w:left="455"/>
              <w:rPr>
                <w:sz w:val="20"/>
              </w:rPr>
            </w:pPr>
            <w:r w:rsidRPr="005F345A">
              <w:rPr>
                <w:sz w:val="20"/>
              </w:rPr>
              <w:t>3 4 5</w:t>
            </w:r>
          </w:p>
          <w:p w14:paraId="5D075BAE" w14:textId="77777777" w:rsidR="00FF260D" w:rsidRPr="005F345A" w:rsidRDefault="00FF260D" w:rsidP="004A553D">
            <w:pPr>
              <w:pStyle w:val="ListParagraph"/>
              <w:ind w:left="455"/>
              <w:rPr>
                <w:sz w:val="20"/>
              </w:rPr>
            </w:pPr>
            <w:r w:rsidRPr="005F345A">
              <w:rPr>
                <w:sz w:val="20"/>
              </w:rPr>
              <w:t>3 5 1</w:t>
            </w:r>
          </w:p>
          <w:p w14:paraId="7E550616" w14:textId="77777777" w:rsidR="00FF260D" w:rsidRPr="005F345A" w:rsidRDefault="00FF260D" w:rsidP="004A553D">
            <w:pPr>
              <w:pStyle w:val="ListParagraph"/>
              <w:ind w:left="455"/>
              <w:rPr>
                <w:sz w:val="20"/>
              </w:rPr>
            </w:pPr>
            <w:r w:rsidRPr="005F345A">
              <w:rPr>
                <w:sz w:val="20"/>
              </w:rPr>
              <w:t>3 6 6</w:t>
            </w:r>
          </w:p>
          <w:p w14:paraId="1ED77F11" w14:textId="77777777" w:rsidR="00FF260D" w:rsidRPr="005F345A" w:rsidRDefault="00FF260D" w:rsidP="004A553D">
            <w:pPr>
              <w:pStyle w:val="ListParagraph"/>
              <w:ind w:left="455"/>
              <w:rPr>
                <w:sz w:val="20"/>
              </w:rPr>
            </w:pPr>
            <w:r w:rsidRPr="005F345A">
              <w:rPr>
                <w:sz w:val="20"/>
              </w:rPr>
              <w:t>4 6 7</w:t>
            </w:r>
          </w:p>
          <w:p w14:paraId="4C32796E" w14:textId="77777777" w:rsidR="00FF260D" w:rsidRPr="005F345A" w:rsidRDefault="00FF260D" w:rsidP="004A553D">
            <w:pPr>
              <w:pStyle w:val="ListParagraph"/>
              <w:ind w:left="455"/>
              <w:rPr>
                <w:sz w:val="20"/>
              </w:rPr>
            </w:pPr>
            <w:r w:rsidRPr="005F345A">
              <w:rPr>
                <w:sz w:val="20"/>
              </w:rPr>
              <w:t>5 6 8</w:t>
            </w:r>
          </w:p>
          <w:p w14:paraId="47694B06" w14:textId="77777777" w:rsidR="00FF260D" w:rsidRDefault="00FF260D" w:rsidP="004A553D">
            <w:pPr>
              <w:pStyle w:val="ListParagraph"/>
              <w:ind w:left="455"/>
            </w:pPr>
            <w:r w:rsidRPr="005F345A">
              <w:rPr>
                <w:sz w:val="20"/>
              </w:rPr>
              <w:t>6 7 9</w:t>
            </w:r>
          </w:p>
        </w:tc>
      </w:tr>
      <w:bookmarkEnd w:id="10"/>
    </w:tbl>
    <w:p w14:paraId="3E7FDE81" w14:textId="77777777" w:rsidR="00556053" w:rsidRDefault="00556053" w:rsidP="00556053"/>
    <w:p w14:paraId="4A87CA36" w14:textId="77777777" w:rsidR="00A9316D" w:rsidRDefault="00A9316D" w:rsidP="004A24F1"/>
    <w:p w14:paraId="5665612B" w14:textId="77777777" w:rsidR="00233F40" w:rsidRDefault="00233F40" w:rsidP="004A24F1">
      <w:pPr>
        <w:rPr>
          <w:rFonts w:ascii="Times New Roman" w:hAnsi="Times New Roman" w:cs="Times New Roman"/>
          <w:color w:val="auto"/>
        </w:rPr>
      </w:pPr>
      <w:r w:rsidRPr="00233F40">
        <w:rPr>
          <w:rFonts w:ascii="Times New Roman" w:hAnsi="Times New Roman" w:cs="Times New Roman"/>
          <w:color w:val="auto"/>
        </w:rPr>
        <w:t>This is the graph showing the MST circuit or route highlighted in red after Prim’s algorithm has been provided to show the MST of the graph, assuming we start on Node ‘A’.</w:t>
      </w:r>
    </w:p>
    <w:p w14:paraId="0A4D8983" w14:textId="77777777" w:rsidR="00233F40" w:rsidRDefault="00233F40" w:rsidP="004A24F1">
      <w:pPr>
        <w:rPr>
          <w:rFonts w:ascii="Times New Roman" w:hAnsi="Times New Roman" w:cs="Times New Roman"/>
          <w:color w:val="auto"/>
        </w:rPr>
      </w:pPr>
      <w:r>
        <w:rPr>
          <w:noProof/>
        </w:rPr>
        <w:lastRenderedPageBreak/>
        <w:drawing>
          <wp:anchor distT="0" distB="0" distL="114300" distR="114300" simplePos="0" relativeHeight="251659264" behindDoc="0" locked="0" layoutInCell="1" allowOverlap="1" wp14:anchorId="4562ECC1" wp14:editId="7F217357">
            <wp:simplePos x="0" y="0"/>
            <wp:positionH relativeFrom="margin">
              <wp:align>center</wp:align>
            </wp:positionH>
            <wp:positionV relativeFrom="paragraph">
              <wp:posOffset>1270</wp:posOffset>
            </wp:positionV>
            <wp:extent cx="4241800" cy="2470150"/>
            <wp:effectExtent l="0" t="0" r="6350" b="6350"/>
            <wp:wrapThrough wrapText="bothSides">
              <wp:wrapPolygon edited="0">
                <wp:start x="0" y="0"/>
                <wp:lineTo x="0" y="21489"/>
                <wp:lineTo x="21535" y="21489"/>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2470150"/>
                    </a:xfrm>
                    <a:prstGeom prst="rect">
                      <a:avLst/>
                    </a:prstGeom>
                    <a:noFill/>
                    <a:ln>
                      <a:noFill/>
                    </a:ln>
                  </pic:spPr>
                </pic:pic>
              </a:graphicData>
            </a:graphic>
          </wp:anchor>
        </w:drawing>
      </w:r>
    </w:p>
    <w:p w14:paraId="5BA126BA" w14:textId="77777777" w:rsidR="00233F40" w:rsidRDefault="00233F40" w:rsidP="004A24F1">
      <w:pPr>
        <w:rPr>
          <w:rFonts w:ascii="Times New Roman" w:hAnsi="Times New Roman" w:cs="Times New Roman"/>
          <w:color w:val="auto"/>
        </w:rPr>
      </w:pPr>
    </w:p>
    <w:p w14:paraId="505799FE" w14:textId="77777777" w:rsidR="00233F40" w:rsidRDefault="00233F40" w:rsidP="004A24F1">
      <w:pPr>
        <w:rPr>
          <w:rFonts w:ascii="Times New Roman" w:hAnsi="Times New Roman" w:cs="Times New Roman"/>
          <w:color w:val="auto"/>
        </w:rPr>
      </w:pPr>
    </w:p>
    <w:p w14:paraId="4BBB78BE" w14:textId="77777777" w:rsidR="00233F40" w:rsidRDefault="00233F40" w:rsidP="004A24F1">
      <w:pPr>
        <w:rPr>
          <w:rFonts w:ascii="Times New Roman" w:hAnsi="Times New Roman" w:cs="Times New Roman"/>
          <w:color w:val="auto"/>
        </w:rPr>
      </w:pPr>
    </w:p>
    <w:p w14:paraId="7213F832" w14:textId="77777777" w:rsidR="00233F40" w:rsidRDefault="00233F40" w:rsidP="004A24F1">
      <w:pPr>
        <w:rPr>
          <w:rFonts w:ascii="Times New Roman" w:hAnsi="Times New Roman" w:cs="Times New Roman"/>
          <w:color w:val="auto"/>
        </w:rPr>
      </w:pPr>
    </w:p>
    <w:p w14:paraId="03259AF1" w14:textId="77777777" w:rsidR="00233F40" w:rsidRDefault="00233F40" w:rsidP="004A24F1">
      <w:pPr>
        <w:rPr>
          <w:rFonts w:ascii="Times New Roman" w:hAnsi="Times New Roman" w:cs="Times New Roman"/>
          <w:color w:val="auto"/>
        </w:rPr>
      </w:pPr>
    </w:p>
    <w:p w14:paraId="54B5BDEE" w14:textId="77777777" w:rsidR="00233F40" w:rsidRDefault="00233F40" w:rsidP="004A24F1">
      <w:pPr>
        <w:rPr>
          <w:rFonts w:ascii="Times New Roman" w:hAnsi="Times New Roman" w:cs="Times New Roman"/>
          <w:color w:val="auto"/>
        </w:rPr>
      </w:pPr>
    </w:p>
    <w:p w14:paraId="5B443E03" w14:textId="77777777" w:rsidR="00233F40" w:rsidRDefault="00233F40" w:rsidP="004A24F1">
      <w:pPr>
        <w:rPr>
          <w:rFonts w:ascii="Times New Roman" w:hAnsi="Times New Roman" w:cs="Times New Roman"/>
          <w:color w:val="auto"/>
        </w:rPr>
      </w:pPr>
    </w:p>
    <w:p w14:paraId="640BCECE" w14:textId="77777777" w:rsidR="00233F40" w:rsidRDefault="00E07741" w:rsidP="004A24F1">
      <w:pPr>
        <w:rPr>
          <w:rFonts w:ascii="Times New Roman" w:hAnsi="Times New Roman" w:cs="Times New Roman"/>
          <w:color w:val="auto"/>
        </w:rPr>
      </w:pPr>
      <w:r>
        <w:rPr>
          <w:noProof/>
        </w:rPr>
        <w:drawing>
          <wp:anchor distT="0" distB="0" distL="114300" distR="114300" simplePos="0" relativeHeight="251660288" behindDoc="0" locked="0" layoutInCell="1" allowOverlap="1" wp14:anchorId="4152C6EB" wp14:editId="1FA5F805">
            <wp:simplePos x="0" y="0"/>
            <wp:positionH relativeFrom="margin">
              <wp:align>center</wp:align>
            </wp:positionH>
            <wp:positionV relativeFrom="paragraph">
              <wp:posOffset>164465</wp:posOffset>
            </wp:positionV>
            <wp:extent cx="4260850" cy="2470150"/>
            <wp:effectExtent l="0" t="0" r="6350" b="6350"/>
            <wp:wrapThrough wrapText="bothSides">
              <wp:wrapPolygon edited="0">
                <wp:start x="0" y="0"/>
                <wp:lineTo x="0" y="21489"/>
                <wp:lineTo x="21536" y="21489"/>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2470150"/>
                    </a:xfrm>
                    <a:prstGeom prst="rect">
                      <a:avLst/>
                    </a:prstGeom>
                    <a:noFill/>
                    <a:ln>
                      <a:noFill/>
                    </a:ln>
                  </pic:spPr>
                </pic:pic>
              </a:graphicData>
            </a:graphic>
          </wp:anchor>
        </w:drawing>
      </w:r>
    </w:p>
    <w:p w14:paraId="3409AD3F" w14:textId="77777777" w:rsidR="00233F40" w:rsidRDefault="00233F40" w:rsidP="004A24F1">
      <w:pPr>
        <w:rPr>
          <w:rFonts w:ascii="Times New Roman" w:hAnsi="Times New Roman" w:cs="Times New Roman"/>
          <w:color w:val="auto"/>
        </w:rPr>
      </w:pPr>
    </w:p>
    <w:p w14:paraId="72481FC0" w14:textId="77777777" w:rsidR="00233F40" w:rsidRDefault="00233F40" w:rsidP="004A24F1">
      <w:pPr>
        <w:rPr>
          <w:rFonts w:ascii="Times New Roman" w:hAnsi="Times New Roman" w:cs="Times New Roman"/>
          <w:color w:val="auto"/>
        </w:rPr>
      </w:pPr>
    </w:p>
    <w:p w14:paraId="53F70F18" w14:textId="77777777" w:rsidR="00233F40" w:rsidRDefault="00233F40" w:rsidP="004A24F1">
      <w:pPr>
        <w:rPr>
          <w:rFonts w:ascii="Times New Roman" w:hAnsi="Times New Roman" w:cs="Times New Roman"/>
          <w:color w:val="auto"/>
        </w:rPr>
      </w:pPr>
    </w:p>
    <w:p w14:paraId="480AFFC8" w14:textId="77777777" w:rsidR="00233F40" w:rsidRDefault="00233F40" w:rsidP="004A24F1">
      <w:pPr>
        <w:rPr>
          <w:rFonts w:ascii="Times New Roman" w:hAnsi="Times New Roman" w:cs="Times New Roman"/>
          <w:color w:val="auto"/>
        </w:rPr>
      </w:pPr>
    </w:p>
    <w:p w14:paraId="6903835B" w14:textId="77777777" w:rsidR="00233F40" w:rsidRDefault="00233F40" w:rsidP="004A24F1">
      <w:pPr>
        <w:rPr>
          <w:rFonts w:ascii="Times New Roman" w:hAnsi="Times New Roman" w:cs="Times New Roman"/>
          <w:color w:val="auto"/>
        </w:rPr>
      </w:pPr>
    </w:p>
    <w:p w14:paraId="46D322E2" w14:textId="77777777" w:rsidR="00233F40" w:rsidRDefault="00233F40" w:rsidP="004A24F1">
      <w:pPr>
        <w:rPr>
          <w:rFonts w:ascii="Times New Roman" w:hAnsi="Times New Roman" w:cs="Times New Roman"/>
          <w:color w:val="auto"/>
        </w:rPr>
      </w:pPr>
    </w:p>
    <w:p w14:paraId="2CEE165D" w14:textId="77777777" w:rsidR="00233F40" w:rsidRDefault="00233F40" w:rsidP="004A24F1">
      <w:pPr>
        <w:rPr>
          <w:rFonts w:ascii="Times New Roman" w:hAnsi="Times New Roman" w:cs="Times New Roman"/>
          <w:color w:val="auto"/>
        </w:rPr>
      </w:pPr>
    </w:p>
    <w:p w14:paraId="44DCB498" w14:textId="77777777" w:rsidR="00E07741" w:rsidRDefault="00E07741" w:rsidP="004A24F1">
      <w:pPr>
        <w:rPr>
          <w:rFonts w:ascii="Times New Roman" w:hAnsi="Times New Roman" w:cs="Times New Roman"/>
          <w:color w:val="auto"/>
        </w:rPr>
      </w:pPr>
    </w:p>
    <w:p w14:paraId="6208F7A5" w14:textId="77777777" w:rsidR="00E07741" w:rsidRDefault="00E07741" w:rsidP="004A24F1">
      <w:pPr>
        <w:rPr>
          <w:rFonts w:ascii="Times New Roman" w:hAnsi="Times New Roman" w:cs="Times New Roman"/>
          <w:color w:val="auto"/>
        </w:rPr>
      </w:pPr>
    </w:p>
    <w:p w14:paraId="0D115946" w14:textId="77777777" w:rsidR="00E07741" w:rsidRDefault="00E07741" w:rsidP="004A24F1">
      <w:pPr>
        <w:rPr>
          <w:rFonts w:ascii="Times New Roman" w:hAnsi="Times New Roman" w:cs="Times New Roman"/>
          <w:color w:val="auto"/>
        </w:rPr>
      </w:pPr>
    </w:p>
    <w:p w14:paraId="6D9A8E38" w14:textId="77777777" w:rsidR="00E07741" w:rsidRDefault="00E07741" w:rsidP="004A24F1">
      <w:pPr>
        <w:rPr>
          <w:rFonts w:ascii="Times New Roman" w:hAnsi="Times New Roman" w:cs="Times New Roman"/>
          <w:color w:val="auto"/>
        </w:rPr>
      </w:pPr>
    </w:p>
    <w:p w14:paraId="5D4EF899" w14:textId="77777777" w:rsidR="00E07741" w:rsidRPr="00E07741" w:rsidRDefault="00E07741" w:rsidP="00E07741">
      <w:pPr>
        <w:rPr>
          <w:rFonts w:ascii="Times New Roman" w:hAnsi="Times New Roman" w:cs="Times New Roman"/>
          <w:color w:val="auto"/>
        </w:rPr>
      </w:pPr>
      <w:r w:rsidRPr="00E07741">
        <w:rPr>
          <w:rFonts w:ascii="Times New Roman" w:hAnsi="Times New Roman" w:cs="Times New Roman"/>
          <w:color w:val="auto"/>
        </w:rPr>
        <w:t>Adding the weight of all the edges that the traverse route taken for the minimal spanning tree we can obtain the weight of the graph.</w:t>
      </w:r>
    </w:p>
    <w:p w14:paraId="39A3E1F8" w14:textId="77777777" w:rsidR="00E07741" w:rsidRPr="00E07741" w:rsidRDefault="00E07741" w:rsidP="00E07741">
      <w:pPr>
        <w:rPr>
          <w:rFonts w:ascii="Times New Roman" w:hAnsi="Times New Roman" w:cs="Times New Roman"/>
          <w:color w:val="auto"/>
        </w:rPr>
      </w:pPr>
      <w:r w:rsidRPr="00E07741">
        <w:rPr>
          <w:rFonts w:ascii="Times New Roman" w:hAnsi="Times New Roman" w:cs="Times New Roman"/>
          <w:color w:val="auto"/>
        </w:rPr>
        <w:t>In this case it is…</w:t>
      </w:r>
    </w:p>
    <w:p w14:paraId="5F20BF82" w14:textId="77777777" w:rsidR="00E07741" w:rsidRPr="00E07741" w:rsidRDefault="00E07741" w:rsidP="00E07741">
      <w:pPr>
        <w:rPr>
          <w:rFonts w:ascii="Times New Roman" w:hAnsi="Times New Roman" w:cs="Times New Roman"/>
          <w:color w:val="auto"/>
        </w:rPr>
      </w:pPr>
      <w:r w:rsidRPr="00E07741">
        <w:rPr>
          <w:rFonts w:ascii="Times New Roman" w:hAnsi="Times New Roman" w:cs="Times New Roman"/>
          <w:color w:val="auto"/>
        </w:rPr>
        <w:t>2 +  3 + 3  + 3 + 2 + 9 = 22</w:t>
      </w:r>
    </w:p>
    <w:p w14:paraId="065FC4F5" w14:textId="77777777" w:rsidR="00AB3EB8" w:rsidRDefault="00E07741" w:rsidP="00E07741">
      <w:pPr>
        <w:rPr>
          <w:rFonts w:ascii="Times New Roman" w:hAnsi="Times New Roman" w:cs="Times New Roman"/>
          <w:color w:val="auto"/>
        </w:rPr>
      </w:pPr>
      <w:r w:rsidRPr="00E07741">
        <w:rPr>
          <w:rFonts w:ascii="Times New Roman" w:hAnsi="Times New Roman" w:cs="Times New Roman"/>
          <w:color w:val="auto"/>
        </w:rPr>
        <w:t>So the weight of the minimal spanning tree starting Node A is 2</w:t>
      </w:r>
    </w:p>
    <w:p w14:paraId="23139F9B" w14:textId="64F413D5" w:rsidR="00E07741" w:rsidRDefault="00E07741" w:rsidP="00E07741">
      <w:pPr>
        <w:rPr>
          <w:rFonts w:ascii="Times New Roman" w:hAnsi="Times New Roman" w:cs="Times New Roman"/>
          <w:color w:val="auto"/>
        </w:rPr>
      </w:pPr>
      <w:r w:rsidRPr="00E07741">
        <w:rPr>
          <w:rFonts w:ascii="Times New Roman" w:hAnsi="Times New Roman" w:cs="Times New Roman"/>
          <w:color w:val="auto"/>
        </w:rPr>
        <w:t>The traverse route is represented as…</w:t>
      </w:r>
    </w:p>
    <w:p w14:paraId="02A9D19C" w14:textId="77777777" w:rsidR="00852D34" w:rsidRPr="00E07741" w:rsidRDefault="00852D34" w:rsidP="00E07741">
      <w:pPr>
        <w:rPr>
          <w:rFonts w:ascii="Times New Roman" w:hAnsi="Times New Roman" w:cs="Times New Roman"/>
          <w:color w:val="auto"/>
        </w:rPr>
      </w:pPr>
    </w:p>
    <w:p w14:paraId="42DEC46A"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lastRenderedPageBreak/>
        <w:t>@ -&gt; A</w:t>
      </w:r>
    </w:p>
    <w:p w14:paraId="7721FECE"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A -&gt; B</w:t>
      </w:r>
    </w:p>
    <w:p w14:paraId="6E391F0B"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A -&gt; C</w:t>
      </w:r>
    </w:p>
    <w:p w14:paraId="2068CCBA"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A -&gt; D</w:t>
      </w:r>
    </w:p>
    <w:p w14:paraId="6F82CC6A"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B -&gt; E</w:t>
      </w:r>
    </w:p>
    <w:p w14:paraId="07E8FE57" w14:textId="77777777" w:rsidR="00E07741" w:rsidRPr="00E07741" w:rsidRDefault="00E07741" w:rsidP="00E07741">
      <w:pPr>
        <w:rPr>
          <w:rFonts w:ascii="Times New Roman" w:hAnsi="Times New Roman" w:cs="Times New Roman"/>
          <w:color w:val="auto"/>
          <w:lang w:val="it-IT"/>
        </w:rPr>
      </w:pPr>
      <w:r w:rsidRPr="00E07741">
        <w:rPr>
          <w:rFonts w:ascii="Times New Roman" w:hAnsi="Times New Roman" w:cs="Times New Roman"/>
          <w:color w:val="auto"/>
          <w:lang w:val="it-IT"/>
        </w:rPr>
        <w:t>D -&gt; F</w:t>
      </w:r>
    </w:p>
    <w:p w14:paraId="1071FE97" w14:textId="77777777" w:rsidR="00E07741" w:rsidRDefault="00E07741" w:rsidP="00E07741">
      <w:pPr>
        <w:rPr>
          <w:rFonts w:ascii="Times New Roman" w:hAnsi="Times New Roman" w:cs="Times New Roman"/>
          <w:color w:val="auto"/>
        </w:rPr>
      </w:pPr>
      <w:r w:rsidRPr="00E07741">
        <w:rPr>
          <w:rFonts w:ascii="Times New Roman" w:hAnsi="Times New Roman" w:cs="Times New Roman"/>
          <w:color w:val="auto"/>
        </w:rPr>
        <w:t>F -&gt; G</w:t>
      </w:r>
    </w:p>
    <w:p w14:paraId="00409611" w14:textId="77777777" w:rsidR="005156B1" w:rsidRPr="00D44E0C" w:rsidRDefault="004A24F1" w:rsidP="00D44E0C">
      <w:pPr>
        <w:pStyle w:val="Heading1"/>
      </w:pPr>
      <w:bookmarkStart w:id="11" w:name="_Toc39663039"/>
      <w:r w:rsidRPr="004A24F1">
        <w:t>Step by Step construction of MST</w:t>
      </w:r>
      <w:bookmarkEnd w:id="11"/>
    </w:p>
    <w:p w14:paraId="48C9A7EC" w14:textId="77777777" w:rsidR="00DD0AB0" w:rsidRPr="00E42388" w:rsidRDefault="00DD0AB0" w:rsidP="004B4C43">
      <w:pPr>
        <w:spacing w:before="0" w:after="0" w:line="276" w:lineRule="auto"/>
        <w:rPr>
          <w:rFonts w:ascii="Times New Roman" w:hAnsi="Times New Roman" w:cs="Times New Roman"/>
          <w:color w:val="auto"/>
          <w:lang w:val="en-IE"/>
        </w:rPr>
      </w:pPr>
      <w:r w:rsidRPr="00E42388">
        <w:rPr>
          <w:rFonts w:ascii="Times New Roman" w:hAnsi="Times New Roman" w:cs="Times New Roman"/>
          <w:color w:val="auto"/>
          <w:lang w:val="en-IE"/>
        </w:rPr>
        <w:t>Heap h : is a heap to find the next vertex nearest the MST so that it can be added to the MST.</w:t>
      </w:r>
    </w:p>
    <w:p w14:paraId="7B3BE6D8" w14:textId="77777777" w:rsidR="00DD0AB0" w:rsidRPr="00E42388" w:rsidRDefault="00DD0AB0" w:rsidP="004B4C43">
      <w:pPr>
        <w:spacing w:before="0" w:after="0" w:line="276" w:lineRule="auto"/>
        <w:rPr>
          <w:rFonts w:ascii="Times New Roman" w:hAnsi="Times New Roman" w:cs="Times New Roman"/>
          <w:color w:val="auto"/>
          <w:lang w:val="en-IE"/>
        </w:rPr>
      </w:pPr>
      <w:proofErr w:type="spellStart"/>
      <w:r w:rsidRPr="00E42388">
        <w:rPr>
          <w:rFonts w:ascii="Times New Roman" w:hAnsi="Times New Roman" w:cs="Times New Roman"/>
          <w:color w:val="auto"/>
          <w:lang w:val="en-IE"/>
        </w:rPr>
        <w:t>Dist</w:t>
      </w:r>
      <w:proofErr w:type="spellEnd"/>
      <w:r w:rsidRPr="00E42388">
        <w:rPr>
          <w:rFonts w:ascii="Times New Roman" w:hAnsi="Times New Roman" w:cs="Times New Roman"/>
          <w:color w:val="auto"/>
          <w:lang w:val="en-IE"/>
        </w:rPr>
        <w:t>[] : is an int array that records the current distance of a vertex from the MST</w:t>
      </w:r>
    </w:p>
    <w:p w14:paraId="4413DA17" w14:textId="77777777" w:rsidR="00DD0AB0" w:rsidRPr="00E42388" w:rsidRDefault="00DD0AB0" w:rsidP="004B4C43">
      <w:pPr>
        <w:spacing w:before="0" w:after="0" w:line="276" w:lineRule="auto"/>
        <w:rPr>
          <w:rFonts w:ascii="Times New Roman" w:hAnsi="Times New Roman" w:cs="Times New Roman"/>
          <w:color w:val="auto"/>
          <w:lang w:val="en-IE"/>
        </w:rPr>
      </w:pPr>
      <w:r w:rsidRPr="00E42388">
        <w:rPr>
          <w:rFonts w:ascii="Times New Roman" w:hAnsi="Times New Roman" w:cs="Times New Roman"/>
          <w:color w:val="auto"/>
          <w:lang w:val="en-IE"/>
        </w:rPr>
        <w:t>Parent[] : is an int array that stores the MST</w:t>
      </w:r>
    </w:p>
    <w:p w14:paraId="48A2744E" w14:textId="77777777" w:rsidR="005156B1" w:rsidRPr="00E42388" w:rsidRDefault="00DD0AB0" w:rsidP="004B4C43">
      <w:pPr>
        <w:spacing w:before="0" w:after="0" w:line="276" w:lineRule="auto"/>
        <w:rPr>
          <w:rFonts w:ascii="Times New Roman" w:hAnsi="Times New Roman" w:cs="Times New Roman"/>
          <w:color w:val="auto"/>
          <w:lang w:val="en-IE"/>
        </w:rPr>
      </w:pPr>
      <w:proofErr w:type="spellStart"/>
      <w:r w:rsidRPr="00E42388">
        <w:rPr>
          <w:rFonts w:ascii="Times New Roman" w:hAnsi="Times New Roman" w:cs="Times New Roman"/>
          <w:color w:val="auto"/>
          <w:lang w:val="en-IE"/>
        </w:rPr>
        <w:t>hPos</w:t>
      </w:r>
      <w:proofErr w:type="spellEnd"/>
      <w:r w:rsidRPr="00E42388">
        <w:rPr>
          <w:rFonts w:ascii="Times New Roman" w:hAnsi="Times New Roman" w:cs="Times New Roman"/>
          <w:color w:val="auto"/>
          <w:lang w:val="en-IE"/>
        </w:rPr>
        <w:t xml:space="preserve">[] : is an int array that records the position of any vertex with the heap array a[]. Vertex v is in position </w:t>
      </w:r>
      <w:proofErr w:type="spellStart"/>
      <w:r w:rsidRPr="00E42388">
        <w:rPr>
          <w:rFonts w:ascii="Times New Roman" w:hAnsi="Times New Roman" w:cs="Times New Roman"/>
          <w:color w:val="auto"/>
          <w:lang w:val="en-IE"/>
        </w:rPr>
        <w:t>hPos</w:t>
      </w:r>
      <w:proofErr w:type="spellEnd"/>
      <w:r w:rsidRPr="00E42388">
        <w:rPr>
          <w:rFonts w:ascii="Times New Roman" w:hAnsi="Times New Roman" w:cs="Times New Roman"/>
          <w:color w:val="auto"/>
          <w:lang w:val="en-IE"/>
        </w:rPr>
        <w:t>[v] in a[].</w:t>
      </w:r>
    </w:p>
    <w:p w14:paraId="1B54A6E9" w14:textId="77777777" w:rsidR="005156B1" w:rsidRPr="00D44E0C" w:rsidRDefault="005156B1" w:rsidP="00D44E0C">
      <w:pPr>
        <w:pStyle w:val="Heading1"/>
      </w:pPr>
      <w:bookmarkStart w:id="12" w:name="_Toc39663040"/>
      <w:proofErr w:type="spellStart"/>
      <w:r w:rsidRPr="00DD574C">
        <w:t>Dist</w:t>
      </w:r>
      <w:proofErr w:type="spellEnd"/>
      <w:r w:rsidRPr="00DD574C">
        <w:t xml:space="preserve"> and Parent array printout:</w:t>
      </w:r>
      <w:bookmarkEnd w:id="12"/>
    </w:p>
    <w:tbl>
      <w:tblPr>
        <w:tblStyle w:val="TableGrid"/>
        <w:tblW w:w="0" w:type="auto"/>
        <w:tblLook w:val="04A0" w:firstRow="1" w:lastRow="0" w:firstColumn="1" w:lastColumn="0" w:noHBand="0" w:noVBand="1"/>
      </w:tblPr>
      <w:tblGrid>
        <w:gridCol w:w="4300"/>
        <w:gridCol w:w="4330"/>
      </w:tblGrid>
      <w:tr w:rsidR="005156B1" w14:paraId="721466CF" w14:textId="77777777" w:rsidTr="004A553D">
        <w:tc>
          <w:tcPr>
            <w:tcW w:w="4621" w:type="dxa"/>
            <w:vAlign w:val="center"/>
          </w:tcPr>
          <w:p w14:paraId="1993F291" w14:textId="77777777" w:rsidR="005156B1" w:rsidRPr="00E51DDA" w:rsidRDefault="005156B1" w:rsidP="004A553D">
            <w:pPr>
              <w:tabs>
                <w:tab w:val="left" w:pos="1680"/>
              </w:tabs>
              <w:jc w:val="center"/>
              <w:rPr>
                <w:b/>
                <w:sz w:val="28"/>
              </w:rPr>
            </w:pPr>
            <w:proofErr w:type="spellStart"/>
            <w:r>
              <w:rPr>
                <w:b/>
                <w:sz w:val="28"/>
              </w:rPr>
              <w:t>Dist</w:t>
            </w:r>
            <w:proofErr w:type="spellEnd"/>
            <w:r>
              <w:rPr>
                <w:b/>
                <w:sz w:val="28"/>
              </w:rPr>
              <w:t>[]</w:t>
            </w:r>
          </w:p>
        </w:tc>
        <w:tc>
          <w:tcPr>
            <w:tcW w:w="4621" w:type="dxa"/>
            <w:vAlign w:val="center"/>
          </w:tcPr>
          <w:p w14:paraId="5BCD67CF" w14:textId="77777777" w:rsidR="005156B1" w:rsidRPr="00E51DDA" w:rsidRDefault="005156B1" w:rsidP="004A553D">
            <w:pPr>
              <w:tabs>
                <w:tab w:val="left" w:pos="1680"/>
              </w:tabs>
              <w:jc w:val="center"/>
              <w:rPr>
                <w:b/>
                <w:sz w:val="28"/>
              </w:rPr>
            </w:pPr>
            <w:r w:rsidRPr="00E51DDA">
              <w:rPr>
                <w:b/>
                <w:sz w:val="28"/>
              </w:rPr>
              <w:t>Parent[]</w:t>
            </w:r>
          </w:p>
        </w:tc>
      </w:tr>
      <w:tr w:rsidR="005156B1" w14:paraId="3B80E6E4" w14:textId="77777777" w:rsidTr="004A553D">
        <w:tc>
          <w:tcPr>
            <w:tcW w:w="9242" w:type="dxa"/>
            <w:gridSpan w:val="2"/>
          </w:tcPr>
          <w:p w14:paraId="13B901A6" w14:textId="77777777" w:rsidR="005156B1" w:rsidRPr="00DE69E8" w:rsidRDefault="005156B1" w:rsidP="004A553D">
            <w:pPr>
              <w:tabs>
                <w:tab w:val="left" w:pos="1680"/>
              </w:tabs>
              <w:jc w:val="center"/>
              <w:rPr>
                <w:b/>
              </w:rPr>
            </w:pPr>
            <w:r w:rsidRPr="00CE035D">
              <w:rPr>
                <w:b/>
                <w:sz w:val="24"/>
              </w:rPr>
              <w:t>Traverse 1</w:t>
            </w:r>
          </w:p>
        </w:tc>
      </w:tr>
      <w:tr w:rsidR="005156B1" w14:paraId="2822F069" w14:textId="77777777" w:rsidTr="004A553D">
        <w:tc>
          <w:tcPr>
            <w:tcW w:w="4621" w:type="dxa"/>
          </w:tcPr>
          <w:p w14:paraId="5B268B66" w14:textId="77777777" w:rsidR="005156B1" w:rsidRPr="007E721D" w:rsidRDefault="005156B1" w:rsidP="004A553D">
            <w:pPr>
              <w:tabs>
                <w:tab w:val="left" w:pos="1680"/>
              </w:tabs>
              <w:rPr>
                <w:lang w:val="it-IT"/>
              </w:rPr>
            </w:pPr>
            <w:r w:rsidRPr="007E721D">
              <w:rPr>
                <w:lang w:val="it-IT"/>
              </w:rPr>
              <w:t>A -&gt; @</w:t>
            </w:r>
          </w:p>
          <w:p w14:paraId="70BEA856" w14:textId="77777777" w:rsidR="005156B1" w:rsidRPr="007E721D" w:rsidRDefault="005156B1" w:rsidP="004A553D">
            <w:pPr>
              <w:tabs>
                <w:tab w:val="left" w:pos="1680"/>
              </w:tabs>
              <w:rPr>
                <w:lang w:val="it-IT"/>
              </w:rPr>
            </w:pPr>
            <w:r w:rsidRPr="007E721D">
              <w:rPr>
                <w:lang w:val="it-IT"/>
              </w:rPr>
              <w:t>B -&gt; A</w:t>
            </w:r>
          </w:p>
          <w:p w14:paraId="5D4CD4BD" w14:textId="77777777" w:rsidR="005156B1" w:rsidRPr="007E721D" w:rsidRDefault="005156B1" w:rsidP="004A553D">
            <w:pPr>
              <w:tabs>
                <w:tab w:val="left" w:pos="1680"/>
              </w:tabs>
              <w:rPr>
                <w:lang w:val="it-IT"/>
              </w:rPr>
            </w:pPr>
            <w:r w:rsidRPr="007E721D">
              <w:rPr>
                <w:lang w:val="it-IT"/>
              </w:rPr>
              <w:t>C -&gt; A</w:t>
            </w:r>
          </w:p>
          <w:p w14:paraId="678A4D45" w14:textId="77777777" w:rsidR="005156B1" w:rsidRPr="007E721D" w:rsidRDefault="005156B1" w:rsidP="004A553D">
            <w:pPr>
              <w:tabs>
                <w:tab w:val="left" w:pos="1680"/>
              </w:tabs>
              <w:rPr>
                <w:lang w:val="it-IT"/>
              </w:rPr>
            </w:pPr>
            <w:r w:rsidRPr="007E721D">
              <w:rPr>
                <w:lang w:val="it-IT"/>
              </w:rPr>
              <w:t>D -&gt; A</w:t>
            </w:r>
          </w:p>
          <w:p w14:paraId="3FC33E83" w14:textId="77777777" w:rsidR="005156B1" w:rsidRPr="007E721D" w:rsidRDefault="005156B1" w:rsidP="004A553D">
            <w:pPr>
              <w:tabs>
                <w:tab w:val="left" w:pos="1680"/>
              </w:tabs>
              <w:rPr>
                <w:lang w:val="it-IT"/>
              </w:rPr>
            </w:pPr>
            <w:r w:rsidRPr="007E721D">
              <w:rPr>
                <w:lang w:val="it-IT"/>
              </w:rPr>
              <w:t>E -&gt; @</w:t>
            </w:r>
          </w:p>
          <w:p w14:paraId="4041F764" w14:textId="77777777" w:rsidR="005156B1" w:rsidRPr="007E721D" w:rsidRDefault="005156B1" w:rsidP="004A553D">
            <w:pPr>
              <w:tabs>
                <w:tab w:val="left" w:pos="1680"/>
              </w:tabs>
              <w:rPr>
                <w:lang w:val="it-IT"/>
              </w:rPr>
            </w:pPr>
            <w:r w:rsidRPr="007E721D">
              <w:rPr>
                <w:lang w:val="it-IT"/>
              </w:rPr>
              <w:t>F -&gt; @</w:t>
            </w:r>
          </w:p>
          <w:p w14:paraId="3DBC7BF7" w14:textId="77777777" w:rsidR="005156B1" w:rsidRPr="007E721D" w:rsidRDefault="005156B1" w:rsidP="004A553D">
            <w:pPr>
              <w:tabs>
                <w:tab w:val="left" w:pos="1680"/>
              </w:tabs>
              <w:rPr>
                <w:lang w:val="it-IT"/>
              </w:rPr>
            </w:pPr>
            <w:r w:rsidRPr="007E721D">
              <w:rPr>
                <w:lang w:val="it-IT"/>
              </w:rPr>
              <w:t>G -&gt; @</w:t>
            </w:r>
          </w:p>
        </w:tc>
        <w:tc>
          <w:tcPr>
            <w:tcW w:w="4621" w:type="dxa"/>
          </w:tcPr>
          <w:p w14:paraId="02EC74E5" w14:textId="77777777" w:rsidR="005156B1" w:rsidRDefault="005156B1" w:rsidP="004A553D">
            <w:pPr>
              <w:tabs>
                <w:tab w:val="left" w:pos="1680"/>
              </w:tabs>
            </w:pPr>
            <w:r>
              <w:t>1 -&gt; -1</w:t>
            </w:r>
          </w:p>
          <w:p w14:paraId="444D3794" w14:textId="77777777" w:rsidR="005156B1" w:rsidRDefault="005156B1" w:rsidP="004A553D">
            <w:pPr>
              <w:tabs>
                <w:tab w:val="left" w:pos="1680"/>
              </w:tabs>
            </w:pPr>
            <w:r>
              <w:t>2 -&gt; 2</w:t>
            </w:r>
          </w:p>
          <w:p w14:paraId="615A000F" w14:textId="77777777" w:rsidR="005156B1" w:rsidRDefault="005156B1" w:rsidP="004A553D">
            <w:pPr>
              <w:tabs>
                <w:tab w:val="left" w:pos="1680"/>
              </w:tabs>
            </w:pPr>
            <w:r>
              <w:t>3 -&gt; 3</w:t>
            </w:r>
          </w:p>
          <w:p w14:paraId="54C12161" w14:textId="77777777" w:rsidR="005156B1" w:rsidRDefault="005156B1" w:rsidP="004A553D">
            <w:pPr>
              <w:tabs>
                <w:tab w:val="left" w:pos="1680"/>
              </w:tabs>
            </w:pPr>
            <w:r>
              <w:t>4 -&gt; 3</w:t>
            </w:r>
          </w:p>
          <w:p w14:paraId="102A6F97" w14:textId="77777777" w:rsidR="005156B1" w:rsidRPr="00856FA3" w:rsidRDefault="005156B1" w:rsidP="004A553D">
            <w:pPr>
              <w:tabs>
                <w:tab w:val="left" w:pos="1680"/>
              </w:tabs>
            </w:pPr>
            <w:r>
              <w:t xml:space="preserve">5 -&gt; </w:t>
            </w:r>
            <w:r w:rsidRPr="0042047E">
              <w:rPr>
                <w:rStyle w:val="texhtml"/>
                <w:szCs w:val="36"/>
              </w:rPr>
              <w:t>∞</w:t>
            </w:r>
          </w:p>
          <w:p w14:paraId="4707B62B" w14:textId="77777777" w:rsidR="005156B1" w:rsidRDefault="005156B1" w:rsidP="004A553D">
            <w:pPr>
              <w:tabs>
                <w:tab w:val="left" w:pos="1680"/>
              </w:tabs>
            </w:pPr>
            <w:r>
              <w:t xml:space="preserve">6 -&gt; </w:t>
            </w:r>
            <w:r w:rsidRPr="0042047E">
              <w:rPr>
                <w:rStyle w:val="texhtml"/>
                <w:szCs w:val="36"/>
              </w:rPr>
              <w:t>∞</w:t>
            </w:r>
          </w:p>
          <w:p w14:paraId="0DE45FF3" w14:textId="77777777" w:rsidR="005156B1" w:rsidRDefault="005156B1" w:rsidP="004A553D">
            <w:pPr>
              <w:tabs>
                <w:tab w:val="left" w:pos="1680"/>
              </w:tabs>
              <w:rPr>
                <w:rStyle w:val="texhtml"/>
                <w:szCs w:val="36"/>
              </w:rPr>
            </w:pPr>
            <w:r>
              <w:t xml:space="preserve">7 -&gt; </w:t>
            </w:r>
            <w:r w:rsidRPr="0042047E">
              <w:rPr>
                <w:rStyle w:val="texhtml"/>
                <w:szCs w:val="36"/>
              </w:rPr>
              <w:t>∞</w:t>
            </w:r>
          </w:p>
          <w:p w14:paraId="0D4195F8" w14:textId="77777777" w:rsidR="00727DBC" w:rsidRDefault="00727DBC" w:rsidP="004A553D">
            <w:pPr>
              <w:tabs>
                <w:tab w:val="left" w:pos="1680"/>
              </w:tabs>
            </w:pPr>
          </w:p>
        </w:tc>
      </w:tr>
      <w:tr w:rsidR="005156B1" w14:paraId="0E320A2D" w14:textId="77777777" w:rsidTr="004A553D">
        <w:tc>
          <w:tcPr>
            <w:tcW w:w="9242" w:type="dxa"/>
            <w:gridSpan w:val="2"/>
          </w:tcPr>
          <w:p w14:paraId="5F6DB127" w14:textId="77777777" w:rsidR="005156B1" w:rsidRPr="00DE69E8" w:rsidRDefault="005156B1" w:rsidP="004A553D">
            <w:pPr>
              <w:tabs>
                <w:tab w:val="left" w:pos="1680"/>
              </w:tabs>
              <w:jc w:val="center"/>
              <w:rPr>
                <w:b/>
              </w:rPr>
            </w:pPr>
            <w:r w:rsidRPr="00CE035D">
              <w:rPr>
                <w:b/>
                <w:sz w:val="24"/>
              </w:rPr>
              <w:t>Traverse 2</w:t>
            </w:r>
          </w:p>
        </w:tc>
      </w:tr>
      <w:tr w:rsidR="005156B1" w14:paraId="5A600745" w14:textId="77777777" w:rsidTr="004A553D">
        <w:tc>
          <w:tcPr>
            <w:tcW w:w="4621" w:type="dxa"/>
          </w:tcPr>
          <w:p w14:paraId="30BD0E21" w14:textId="77777777" w:rsidR="005156B1" w:rsidRPr="007E721D" w:rsidRDefault="005156B1" w:rsidP="004A553D">
            <w:pPr>
              <w:tabs>
                <w:tab w:val="left" w:pos="1680"/>
              </w:tabs>
              <w:rPr>
                <w:lang w:val="it-IT"/>
              </w:rPr>
            </w:pPr>
            <w:r w:rsidRPr="007E721D">
              <w:rPr>
                <w:lang w:val="it-IT"/>
              </w:rPr>
              <w:t>A -&gt; @</w:t>
            </w:r>
          </w:p>
          <w:p w14:paraId="5FD3E127" w14:textId="77777777" w:rsidR="005156B1" w:rsidRPr="007E721D" w:rsidRDefault="005156B1" w:rsidP="004A553D">
            <w:pPr>
              <w:tabs>
                <w:tab w:val="left" w:pos="1680"/>
              </w:tabs>
              <w:rPr>
                <w:lang w:val="it-IT"/>
              </w:rPr>
            </w:pPr>
            <w:r w:rsidRPr="007E721D">
              <w:rPr>
                <w:lang w:val="it-IT"/>
              </w:rPr>
              <w:t>B -&gt; A</w:t>
            </w:r>
          </w:p>
          <w:p w14:paraId="5E7174DA" w14:textId="77777777" w:rsidR="005156B1" w:rsidRPr="007E721D" w:rsidRDefault="005156B1" w:rsidP="004A553D">
            <w:pPr>
              <w:tabs>
                <w:tab w:val="left" w:pos="1680"/>
              </w:tabs>
              <w:rPr>
                <w:lang w:val="it-IT"/>
              </w:rPr>
            </w:pPr>
            <w:r w:rsidRPr="007E721D">
              <w:rPr>
                <w:lang w:val="it-IT"/>
              </w:rPr>
              <w:t>C -&gt; A</w:t>
            </w:r>
          </w:p>
          <w:p w14:paraId="419CA750" w14:textId="77777777" w:rsidR="005156B1" w:rsidRPr="007E721D" w:rsidRDefault="005156B1" w:rsidP="004A553D">
            <w:pPr>
              <w:tabs>
                <w:tab w:val="left" w:pos="1680"/>
              </w:tabs>
              <w:rPr>
                <w:lang w:val="it-IT"/>
              </w:rPr>
            </w:pPr>
            <w:r w:rsidRPr="007E721D">
              <w:rPr>
                <w:lang w:val="it-IT"/>
              </w:rPr>
              <w:t>D -&gt; A</w:t>
            </w:r>
          </w:p>
          <w:p w14:paraId="31CB72EB" w14:textId="77777777" w:rsidR="005156B1" w:rsidRPr="007E721D" w:rsidRDefault="005156B1" w:rsidP="004A553D">
            <w:pPr>
              <w:tabs>
                <w:tab w:val="left" w:pos="1680"/>
              </w:tabs>
              <w:rPr>
                <w:lang w:val="it-IT"/>
              </w:rPr>
            </w:pPr>
            <w:r w:rsidRPr="007E721D">
              <w:rPr>
                <w:lang w:val="it-IT"/>
              </w:rPr>
              <w:t>E -&gt; @</w:t>
            </w:r>
          </w:p>
          <w:p w14:paraId="65046674" w14:textId="77777777" w:rsidR="005156B1" w:rsidRPr="007E721D" w:rsidRDefault="005156B1" w:rsidP="004A553D">
            <w:pPr>
              <w:tabs>
                <w:tab w:val="left" w:pos="1680"/>
              </w:tabs>
              <w:rPr>
                <w:lang w:val="it-IT"/>
              </w:rPr>
            </w:pPr>
            <w:r w:rsidRPr="007E721D">
              <w:rPr>
                <w:lang w:val="it-IT"/>
              </w:rPr>
              <w:t>F -&gt; D</w:t>
            </w:r>
          </w:p>
          <w:p w14:paraId="74DB5C1C" w14:textId="77777777" w:rsidR="005156B1" w:rsidRPr="007E721D" w:rsidRDefault="005156B1" w:rsidP="004A553D">
            <w:pPr>
              <w:tabs>
                <w:tab w:val="left" w:pos="1680"/>
              </w:tabs>
              <w:rPr>
                <w:lang w:val="it-IT"/>
              </w:rPr>
            </w:pPr>
            <w:r w:rsidRPr="007E721D">
              <w:rPr>
                <w:lang w:val="it-IT"/>
              </w:rPr>
              <w:t>G -&gt; @</w:t>
            </w:r>
          </w:p>
        </w:tc>
        <w:tc>
          <w:tcPr>
            <w:tcW w:w="4621" w:type="dxa"/>
          </w:tcPr>
          <w:p w14:paraId="1E699490" w14:textId="77777777" w:rsidR="005156B1" w:rsidRDefault="005156B1" w:rsidP="004A553D">
            <w:pPr>
              <w:tabs>
                <w:tab w:val="left" w:pos="1680"/>
              </w:tabs>
            </w:pPr>
            <w:r>
              <w:t>1 -&gt; -1</w:t>
            </w:r>
          </w:p>
          <w:p w14:paraId="53750B7D" w14:textId="77777777" w:rsidR="005156B1" w:rsidRDefault="005156B1" w:rsidP="004A553D">
            <w:pPr>
              <w:tabs>
                <w:tab w:val="left" w:pos="1680"/>
              </w:tabs>
            </w:pPr>
            <w:r>
              <w:t>2 -&gt; 1</w:t>
            </w:r>
          </w:p>
          <w:p w14:paraId="4C469692" w14:textId="77777777" w:rsidR="005156B1" w:rsidRDefault="005156B1" w:rsidP="004A553D">
            <w:pPr>
              <w:tabs>
                <w:tab w:val="left" w:pos="1680"/>
              </w:tabs>
            </w:pPr>
            <w:r>
              <w:t>3 -&gt; 3</w:t>
            </w:r>
          </w:p>
          <w:p w14:paraId="4B0B48EA" w14:textId="77777777" w:rsidR="005156B1" w:rsidRDefault="005156B1" w:rsidP="004A553D">
            <w:pPr>
              <w:tabs>
                <w:tab w:val="left" w:pos="1680"/>
              </w:tabs>
            </w:pPr>
            <w:r>
              <w:t>4 -&gt; -3</w:t>
            </w:r>
          </w:p>
          <w:p w14:paraId="0AF905BD" w14:textId="77777777" w:rsidR="005156B1" w:rsidRDefault="005156B1" w:rsidP="004A553D">
            <w:pPr>
              <w:tabs>
                <w:tab w:val="left" w:pos="1680"/>
              </w:tabs>
            </w:pPr>
            <w:r>
              <w:t xml:space="preserve">5 -&gt; </w:t>
            </w:r>
            <w:r w:rsidRPr="0042047E">
              <w:rPr>
                <w:rStyle w:val="texhtml"/>
                <w:szCs w:val="36"/>
              </w:rPr>
              <w:t>∞</w:t>
            </w:r>
          </w:p>
          <w:p w14:paraId="0E5DD724" w14:textId="77777777" w:rsidR="005156B1" w:rsidRDefault="005156B1" w:rsidP="004A553D">
            <w:pPr>
              <w:tabs>
                <w:tab w:val="left" w:pos="1680"/>
              </w:tabs>
            </w:pPr>
            <w:r>
              <w:t>6 -&gt; 7</w:t>
            </w:r>
          </w:p>
          <w:p w14:paraId="41132B63" w14:textId="77777777" w:rsidR="005156B1" w:rsidRDefault="005156B1" w:rsidP="004A553D">
            <w:pPr>
              <w:tabs>
                <w:tab w:val="left" w:pos="1680"/>
              </w:tabs>
              <w:rPr>
                <w:rStyle w:val="texhtml"/>
                <w:szCs w:val="36"/>
              </w:rPr>
            </w:pPr>
            <w:r>
              <w:t xml:space="preserve">7 -&gt; </w:t>
            </w:r>
            <w:r w:rsidRPr="0042047E">
              <w:rPr>
                <w:rStyle w:val="texhtml"/>
                <w:szCs w:val="36"/>
              </w:rPr>
              <w:t>∞</w:t>
            </w:r>
          </w:p>
          <w:p w14:paraId="17744E5B" w14:textId="77777777" w:rsidR="005156B1" w:rsidRDefault="005156B1" w:rsidP="004A553D">
            <w:pPr>
              <w:tabs>
                <w:tab w:val="left" w:pos="1680"/>
              </w:tabs>
              <w:rPr>
                <w:rStyle w:val="texhtml"/>
                <w:szCs w:val="36"/>
              </w:rPr>
            </w:pPr>
          </w:p>
          <w:p w14:paraId="0C5BF7E7" w14:textId="77777777" w:rsidR="00457655" w:rsidRDefault="00457655" w:rsidP="004A553D">
            <w:pPr>
              <w:tabs>
                <w:tab w:val="left" w:pos="1680"/>
              </w:tabs>
            </w:pPr>
          </w:p>
          <w:p w14:paraId="63EEC748" w14:textId="01B15D7B" w:rsidR="00457655" w:rsidRDefault="00457655" w:rsidP="004A553D">
            <w:pPr>
              <w:tabs>
                <w:tab w:val="left" w:pos="1680"/>
              </w:tabs>
            </w:pPr>
          </w:p>
        </w:tc>
      </w:tr>
      <w:tr w:rsidR="005156B1" w14:paraId="7AF87AA9" w14:textId="77777777" w:rsidTr="004A553D">
        <w:tc>
          <w:tcPr>
            <w:tcW w:w="9242" w:type="dxa"/>
            <w:gridSpan w:val="2"/>
          </w:tcPr>
          <w:p w14:paraId="3103D469" w14:textId="77777777" w:rsidR="005156B1" w:rsidRPr="00DE69E8" w:rsidRDefault="005156B1" w:rsidP="004A553D">
            <w:pPr>
              <w:tabs>
                <w:tab w:val="left" w:pos="1680"/>
              </w:tabs>
              <w:jc w:val="center"/>
              <w:rPr>
                <w:b/>
              </w:rPr>
            </w:pPr>
            <w:r w:rsidRPr="00CE035D">
              <w:rPr>
                <w:b/>
                <w:sz w:val="24"/>
              </w:rPr>
              <w:lastRenderedPageBreak/>
              <w:t>Traverse 3</w:t>
            </w:r>
          </w:p>
        </w:tc>
      </w:tr>
      <w:tr w:rsidR="005156B1" w14:paraId="0AB51BBC" w14:textId="77777777" w:rsidTr="004A553D">
        <w:trPr>
          <w:trHeight w:val="1980"/>
        </w:trPr>
        <w:tc>
          <w:tcPr>
            <w:tcW w:w="4621" w:type="dxa"/>
          </w:tcPr>
          <w:p w14:paraId="2986A047" w14:textId="77777777" w:rsidR="005156B1" w:rsidRPr="007E721D" w:rsidRDefault="005156B1" w:rsidP="004A553D">
            <w:pPr>
              <w:tabs>
                <w:tab w:val="left" w:pos="1680"/>
              </w:tabs>
              <w:rPr>
                <w:lang w:val="it-IT"/>
              </w:rPr>
            </w:pPr>
            <w:r w:rsidRPr="007E721D">
              <w:rPr>
                <w:lang w:val="it-IT"/>
              </w:rPr>
              <w:t>A -&gt; @</w:t>
            </w:r>
          </w:p>
          <w:p w14:paraId="2CBF9970" w14:textId="77777777" w:rsidR="005156B1" w:rsidRPr="007E721D" w:rsidRDefault="005156B1" w:rsidP="004A553D">
            <w:pPr>
              <w:tabs>
                <w:tab w:val="left" w:pos="1680"/>
              </w:tabs>
              <w:rPr>
                <w:lang w:val="it-IT"/>
              </w:rPr>
            </w:pPr>
            <w:r w:rsidRPr="007E721D">
              <w:rPr>
                <w:lang w:val="it-IT"/>
              </w:rPr>
              <w:t>B -&gt; A</w:t>
            </w:r>
          </w:p>
          <w:p w14:paraId="4D6E28C4" w14:textId="77777777" w:rsidR="005156B1" w:rsidRPr="007E721D" w:rsidRDefault="005156B1" w:rsidP="004A553D">
            <w:pPr>
              <w:tabs>
                <w:tab w:val="left" w:pos="1680"/>
              </w:tabs>
              <w:rPr>
                <w:lang w:val="it-IT"/>
              </w:rPr>
            </w:pPr>
            <w:r w:rsidRPr="007E721D">
              <w:rPr>
                <w:lang w:val="it-IT"/>
              </w:rPr>
              <w:t>C -&gt; A</w:t>
            </w:r>
          </w:p>
          <w:p w14:paraId="161EC132" w14:textId="77777777" w:rsidR="005156B1" w:rsidRPr="007E721D" w:rsidRDefault="005156B1" w:rsidP="004A553D">
            <w:pPr>
              <w:tabs>
                <w:tab w:val="left" w:pos="1680"/>
              </w:tabs>
              <w:rPr>
                <w:lang w:val="it-IT"/>
              </w:rPr>
            </w:pPr>
            <w:r w:rsidRPr="007E721D">
              <w:rPr>
                <w:lang w:val="it-IT"/>
              </w:rPr>
              <w:t>D -&gt; A</w:t>
            </w:r>
          </w:p>
          <w:p w14:paraId="34E65469" w14:textId="77777777" w:rsidR="005156B1" w:rsidRPr="007E721D" w:rsidRDefault="005156B1" w:rsidP="004A553D">
            <w:pPr>
              <w:tabs>
                <w:tab w:val="left" w:pos="1680"/>
              </w:tabs>
              <w:rPr>
                <w:lang w:val="it-IT"/>
              </w:rPr>
            </w:pPr>
            <w:r w:rsidRPr="007E721D">
              <w:rPr>
                <w:lang w:val="it-IT"/>
              </w:rPr>
              <w:t>E -&gt; B</w:t>
            </w:r>
          </w:p>
          <w:p w14:paraId="0341114C" w14:textId="77777777" w:rsidR="005156B1" w:rsidRPr="007E721D" w:rsidRDefault="005156B1" w:rsidP="004A553D">
            <w:pPr>
              <w:tabs>
                <w:tab w:val="left" w:pos="1680"/>
              </w:tabs>
              <w:rPr>
                <w:lang w:val="it-IT"/>
              </w:rPr>
            </w:pPr>
            <w:r w:rsidRPr="007E721D">
              <w:rPr>
                <w:lang w:val="it-IT"/>
              </w:rPr>
              <w:t>F -&gt; D</w:t>
            </w:r>
          </w:p>
          <w:p w14:paraId="72413938" w14:textId="77777777" w:rsidR="005156B1" w:rsidRPr="00DE69E8" w:rsidRDefault="005156B1" w:rsidP="004A553D">
            <w:pPr>
              <w:tabs>
                <w:tab w:val="left" w:pos="1680"/>
              </w:tabs>
            </w:pPr>
            <w:r>
              <w:t>G -&gt; F</w:t>
            </w:r>
          </w:p>
        </w:tc>
        <w:tc>
          <w:tcPr>
            <w:tcW w:w="4621" w:type="dxa"/>
          </w:tcPr>
          <w:p w14:paraId="4B3D046B" w14:textId="77777777" w:rsidR="005156B1" w:rsidRDefault="005156B1" w:rsidP="004A553D">
            <w:pPr>
              <w:tabs>
                <w:tab w:val="left" w:pos="1680"/>
              </w:tabs>
            </w:pPr>
            <w:r>
              <w:t>1 -&gt; -1</w:t>
            </w:r>
          </w:p>
          <w:p w14:paraId="7EDF5D00" w14:textId="77777777" w:rsidR="005156B1" w:rsidRDefault="005156B1" w:rsidP="004A553D">
            <w:pPr>
              <w:tabs>
                <w:tab w:val="left" w:pos="1680"/>
              </w:tabs>
            </w:pPr>
            <w:r>
              <w:t>2 -&gt; -1</w:t>
            </w:r>
          </w:p>
          <w:p w14:paraId="59FFCAED" w14:textId="77777777" w:rsidR="005156B1" w:rsidRDefault="005156B1" w:rsidP="004A553D">
            <w:pPr>
              <w:tabs>
                <w:tab w:val="left" w:pos="1680"/>
              </w:tabs>
            </w:pPr>
            <w:r>
              <w:t>3 -&gt; 3</w:t>
            </w:r>
          </w:p>
          <w:p w14:paraId="4518BEBD" w14:textId="77777777" w:rsidR="005156B1" w:rsidRDefault="005156B1" w:rsidP="004A553D">
            <w:pPr>
              <w:tabs>
                <w:tab w:val="left" w:pos="1680"/>
              </w:tabs>
            </w:pPr>
            <w:r>
              <w:t>4 -&gt; -3</w:t>
            </w:r>
          </w:p>
          <w:p w14:paraId="615A2DED" w14:textId="77777777" w:rsidR="005156B1" w:rsidRDefault="005156B1" w:rsidP="004A553D">
            <w:pPr>
              <w:tabs>
                <w:tab w:val="left" w:pos="1680"/>
              </w:tabs>
            </w:pPr>
            <w:r>
              <w:t>5 -&gt; 1</w:t>
            </w:r>
          </w:p>
          <w:p w14:paraId="5BA0D20F" w14:textId="77777777" w:rsidR="005156B1" w:rsidRDefault="005156B1" w:rsidP="004A553D">
            <w:pPr>
              <w:tabs>
                <w:tab w:val="left" w:pos="1680"/>
              </w:tabs>
            </w:pPr>
            <w:r>
              <w:t>6 -&gt; -1</w:t>
            </w:r>
          </w:p>
          <w:p w14:paraId="43A7780B" w14:textId="77777777" w:rsidR="005156B1" w:rsidRDefault="005156B1" w:rsidP="004A553D">
            <w:pPr>
              <w:tabs>
                <w:tab w:val="left" w:pos="1680"/>
              </w:tabs>
            </w:pPr>
            <w:r>
              <w:t>7 -&gt; 9</w:t>
            </w:r>
          </w:p>
        </w:tc>
      </w:tr>
      <w:tr w:rsidR="005156B1" w14:paraId="4D94C436" w14:textId="77777777" w:rsidTr="004A553D">
        <w:tc>
          <w:tcPr>
            <w:tcW w:w="9242" w:type="dxa"/>
            <w:gridSpan w:val="2"/>
          </w:tcPr>
          <w:p w14:paraId="60F5B7B0" w14:textId="77777777" w:rsidR="005156B1" w:rsidRPr="00DE69E8" w:rsidRDefault="005156B1" w:rsidP="004A553D">
            <w:pPr>
              <w:tabs>
                <w:tab w:val="left" w:pos="1680"/>
              </w:tabs>
              <w:jc w:val="center"/>
              <w:rPr>
                <w:b/>
              </w:rPr>
            </w:pPr>
            <w:r w:rsidRPr="00CE035D">
              <w:rPr>
                <w:b/>
                <w:sz w:val="24"/>
              </w:rPr>
              <w:t>Traverse 4</w:t>
            </w:r>
          </w:p>
        </w:tc>
      </w:tr>
      <w:tr w:rsidR="005156B1" w14:paraId="20B292A9" w14:textId="77777777" w:rsidTr="004A553D">
        <w:tc>
          <w:tcPr>
            <w:tcW w:w="4621" w:type="dxa"/>
          </w:tcPr>
          <w:p w14:paraId="5F382D52" w14:textId="77777777" w:rsidR="005156B1" w:rsidRPr="007E721D" w:rsidRDefault="005156B1" w:rsidP="004A553D">
            <w:pPr>
              <w:tabs>
                <w:tab w:val="left" w:pos="1680"/>
              </w:tabs>
              <w:rPr>
                <w:lang w:val="it-IT"/>
              </w:rPr>
            </w:pPr>
            <w:r w:rsidRPr="007E721D">
              <w:rPr>
                <w:lang w:val="it-IT"/>
              </w:rPr>
              <w:t>A -&gt; @</w:t>
            </w:r>
          </w:p>
          <w:p w14:paraId="092F9D9A" w14:textId="77777777" w:rsidR="005156B1" w:rsidRPr="007E721D" w:rsidRDefault="005156B1" w:rsidP="004A553D">
            <w:pPr>
              <w:tabs>
                <w:tab w:val="left" w:pos="1680"/>
              </w:tabs>
              <w:rPr>
                <w:lang w:val="it-IT"/>
              </w:rPr>
            </w:pPr>
            <w:r w:rsidRPr="007E721D">
              <w:rPr>
                <w:lang w:val="it-IT"/>
              </w:rPr>
              <w:t>B -&gt; A</w:t>
            </w:r>
          </w:p>
          <w:p w14:paraId="02BDC543" w14:textId="77777777" w:rsidR="005156B1" w:rsidRPr="007E721D" w:rsidRDefault="005156B1" w:rsidP="004A553D">
            <w:pPr>
              <w:tabs>
                <w:tab w:val="left" w:pos="1680"/>
              </w:tabs>
              <w:rPr>
                <w:lang w:val="it-IT"/>
              </w:rPr>
            </w:pPr>
            <w:r w:rsidRPr="007E721D">
              <w:rPr>
                <w:lang w:val="it-IT"/>
              </w:rPr>
              <w:t>C -&gt; E</w:t>
            </w:r>
          </w:p>
          <w:p w14:paraId="4545442D" w14:textId="77777777" w:rsidR="005156B1" w:rsidRPr="007E721D" w:rsidRDefault="005156B1" w:rsidP="004A553D">
            <w:pPr>
              <w:tabs>
                <w:tab w:val="left" w:pos="1680"/>
              </w:tabs>
              <w:rPr>
                <w:lang w:val="it-IT"/>
              </w:rPr>
            </w:pPr>
            <w:r w:rsidRPr="007E721D">
              <w:rPr>
                <w:lang w:val="it-IT"/>
              </w:rPr>
              <w:t>D -&gt; A</w:t>
            </w:r>
          </w:p>
          <w:p w14:paraId="0D554BF8" w14:textId="77777777" w:rsidR="005156B1" w:rsidRPr="007E721D" w:rsidRDefault="005156B1" w:rsidP="004A553D">
            <w:pPr>
              <w:tabs>
                <w:tab w:val="left" w:pos="1680"/>
              </w:tabs>
              <w:rPr>
                <w:lang w:val="it-IT"/>
              </w:rPr>
            </w:pPr>
            <w:r w:rsidRPr="007E721D">
              <w:rPr>
                <w:lang w:val="it-IT"/>
              </w:rPr>
              <w:t>E -&gt; B</w:t>
            </w:r>
          </w:p>
          <w:p w14:paraId="1C501681" w14:textId="77777777" w:rsidR="005156B1" w:rsidRPr="007E721D" w:rsidRDefault="005156B1" w:rsidP="004A553D">
            <w:pPr>
              <w:tabs>
                <w:tab w:val="left" w:pos="1680"/>
              </w:tabs>
              <w:rPr>
                <w:lang w:val="it-IT"/>
              </w:rPr>
            </w:pPr>
            <w:r w:rsidRPr="007E721D">
              <w:rPr>
                <w:lang w:val="it-IT"/>
              </w:rPr>
              <w:t>F -&gt; D</w:t>
            </w:r>
          </w:p>
          <w:p w14:paraId="477C0930" w14:textId="77777777" w:rsidR="005156B1" w:rsidRDefault="005156B1" w:rsidP="004A553D">
            <w:pPr>
              <w:tabs>
                <w:tab w:val="left" w:pos="1680"/>
              </w:tabs>
            </w:pPr>
            <w:r>
              <w:t>G -&gt; F</w:t>
            </w:r>
          </w:p>
        </w:tc>
        <w:tc>
          <w:tcPr>
            <w:tcW w:w="4621" w:type="dxa"/>
          </w:tcPr>
          <w:p w14:paraId="7C79445C" w14:textId="77777777" w:rsidR="005156B1" w:rsidRDefault="005156B1" w:rsidP="004A553D">
            <w:pPr>
              <w:tabs>
                <w:tab w:val="left" w:pos="1680"/>
              </w:tabs>
            </w:pPr>
            <w:r>
              <w:t>1 -&gt; -1</w:t>
            </w:r>
          </w:p>
          <w:p w14:paraId="53407A07" w14:textId="77777777" w:rsidR="005156B1" w:rsidRDefault="005156B1" w:rsidP="004A553D">
            <w:pPr>
              <w:tabs>
                <w:tab w:val="left" w:pos="1680"/>
              </w:tabs>
            </w:pPr>
            <w:r>
              <w:t>2 -&gt; -1</w:t>
            </w:r>
          </w:p>
          <w:p w14:paraId="6B963B14" w14:textId="77777777" w:rsidR="005156B1" w:rsidRDefault="005156B1" w:rsidP="004A553D">
            <w:pPr>
              <w:tabs>
                <w:tab w:val="left" w:pos="1680"/>
              </w:tabs>
            </w:pPr>
            <w:r>
              <w:t>3 -&gt; 1</w:t>
            </w:r>
          </w:p>
          <w:p w14:paraId="7D65549D" w14:textId="77777777" w:rsidR="005156B1" w:rsidRDefault="005156B1" w:rsidP="004A553D">
            <w:pPr>
              <w:tabs>
                <w:tab w:val="left" w:pos="1680"/>
              </w:tabs>
            </w:pPr>
            <w:r>
              <w:t>4 -&gt; -3</w:t>
            </w:r>
          </w:p>
          <w:p w14:paraId="336C1009" w14:textId="77777777" w:rsidR="005156B1" w:rsidRDefault="005156B1" w:rsidP="004A553D">
            <w:pPr>
              <w:tabs>
                <w:tab w:val="left" w:pos="1680"/>
              </w:tabs>
            </w:pPr>
            <w:r>
              <w:t>5 -&gt; -1</w:t>
            </w:r>
          </w:p>
          <w:p w14:paraId="53AFECA1" w14:textId="77777777" w:rsidR="005156B1" w:rsidRDefault="005156B1" w:rsidP="004A553D">
            <w:pPr>
              <w:tabs>
                <w:tab w:val="left" w:pos="1680"/>
              </w:tabs>
            </w:pPr>
            <w:r>
              <w:t>6 -&gt; -1</w:t>
            </w:r>
          </w:p>
          <w:p w14:paraId="1F15C1A5" w14:textId="77777777" w:rsidR="005156B1" w:rsidRDefault="005156B1" w:rsidP="004A553D">
            <w:pPr>
              <w:tabs>
                <w:tab w:val="left" w:pos="1680"/>
              </w:tabs>
            </w:pPr>
            <w:r>
              <w:t>7 -&gt; 1</w:t>
            </w:r>
          </w:p>
        </w:tc>
      </w:tr>
      <w:tr w:rsidR="005156B1" w14:paraId="114AB9DD" w14:textId="77777777" w:rsidTr="004A553D">
        <w:tc>
          <w:tcPr>
            <w:tcW w:w="9242" w:type="dxa"/>
            <w:gridSpan w:val="2"/>
          </w:tcPr>
          <w:p w14:paraId="7DB12E50" w14:textId="77777777" w:rsidR="005156B1" w:rsidRPr="00DE69E8" w:rsidRDefault="005156B1" w:rsidP="004A553D">
            <w:pPr>
              <w:tabs>
                <w:tab w:val="left" w:pos="1680"/>
              </w:tabs>
              <w:jc w:val="center"/>
              <w:rPr>
                <w:b/>
              </w:rPr>
            </w:pPr>
            <w:r w:rsidRPr="00CE035D">
              <w:rPr>
                <w:b/>
                <w:sz w:val="24"/>
              </w:rPr>
              <w:t>Traverse 5</w:t>
            </w:r>
          </w:p>
        </w:tc>
      </w:tr>
      <w:tr w:rsidR="005156B1" w14:paraId="522503D9" w14:textId="77777777" w:rsidTr="004A553D">
        <w:tc>
          <w:tcPr>
            <w:tcW w:w="4621" w:type="dxa"/>
          </w:tcPr>
          <w:p w14:paraId="7AC8FE11" w14:textId="77777777" w:rsidR="005156B1" w:rsidRPr="007E721D" w:rsidRDefault="005156B1" w:rsidP="004A553D">
            <w:pPr>
              <w:tabs>
                <w:tab w:val="left" w:pos="1680"/>
              </w:tabs>
              <w:rPr>
                <w:lang w:val="it-IT"/>
              </w:rPr>
            </w:pPr>
            <w:r w:rsidRPr="007E721D">
              <w:rPr>
                <w:lang w:val="it-IT"/>
              </w:rPr>
              <w:t>A -&gt; @</w:t>
            </w:r>
          </w:p>
          <w:p w14:paraId="0BC7C784" w14:textId="77777777" w:rsidR="005156B1" w:rsidRPr="007E721D" w:rsidRDefault="005156B1" w:rsidP="004A553D">
            <w:pPr>
              <w:tabs>
                <w:tab w:val="left" w:pos="1680"/>
              </w:tabs>
              <w:rPr>
                <w:lang w:val="it-IT"/>
              </w:rPr>
            </w:pPr>
            <w:r w:rsidRPr="007E721D">
              <w:rPr>
                <w:lang w:val="it-IT"/>
              </w:rPr>
              <w:t>B -&gt; A</w:t>
            </w:r>
          </w:p>
          <w:p w14:paraId="0A3DD7D1" w14:textId="77777777" w:rsidR="005156B1" w:rsidRPr="007E721D" w:rsidRDefault="005156B1" w:rsidP="004A553D">
            <w:pPr>
              <w:tabs>
                <w:tab w:val="left" w:pos="1680"/>
              </w:tabs>
              <w:rPr>
                <w:lang w:val="it-IT"/>
              </w:rPr>
            </w:pPr>
            <w:r w:rsidRPr="007E721D">
              <w:rPr>
                <w:lang w:val="it-IT"/>
              </w:rPr>
              <w:t>C -&gt; E</w:t>
            </w:r>
          </w:p>
          <w:p w14:paraId="018D1DA2" w14:textId="77777777" w:rsidR="005156B1" w:rsidRPr="007E721D" w:rsidRDefault="005156B1" w:rsidP="004A553D">
            <w:pPr>
              <w:tabs>
                <w:tab w:val="left" w:pos="1680"/>
              </w:tabs>
              <w:rPr>
                <w:lang w:val="it-IT"/>
              </w:rPr>
            </w:pPr>
            <w:r w:rsidRPr="007E721D">
              <w:rPr>
                <w:lang w:val="it-IT"/>
              </w:rPr>
              <w:t>D -&gt; A</w:t>
            </w:r>
          </w:p>
          <w:p w14:paraId="1DB685E1" w14:textId="77777777" w:rsidR="005156B1" w:rsidRPr="007E721D" w:rsidRDefault="005156B1" w:rsidP="004A553D">
            <w:pPr>
              <w:tabs>
                <w:tab w:val="left" w:pos="1680"/>
              </w:tabs>
              <w:rPr>
                <w:lang w:val="it-IT"/>
              </w:rPr>
            </w:pPr>
            <w:r w:rsidRPr="007E721D">
              <w:rPr>
                <w:lang w:val="it-IT"/>
              </w:rPr>
              <w:t>E -&gt; B</w:t>
            </w:r>
          </w:p>
          <w:p w14:paraId="7E3ABACA" w14:textId="77777777" w:rsidR="005156B1" w:rsidRPr="007E721D" w:rsidRDefault="005156B1" w:rsidP="004A553D">
            <w:pPr>
              <w:tabs>
                <w:tab w:val="left" w:pos="1680"/>
              </w:tabs>
              <w:rPr>
                <w:lang w:val="it-IT"/>
              </w:rPr>
            </w:pPr>
            <w:r w:rsidRPr="007E721D">
              <w:rPr>
                <w:lang w:val="it-IT"/>
              </w:rPr>
              <w:t>F -&gt; D</w:t>
            </w:r>
          </w:p>
          <w:p w14:paraId="2E1CC99D" w14:textId="77777777" w:rsidR="005156B1" w:rsidRDefault="005156B1" w:rsidP="004A553D">
            <w:pPr>
              <w:tabs>
                <w:tab w:val="left" w:pos="1680"/>
              </w:tabs>
            </w:pPr>
            <w:r>
              <w:t>G -&gt; F</w:t>
            </w:r>
          </w:p>
        </w:tc>
        <w:tc>
          <w:tcPr>
            <w:tcW w:w="4621" w:type="dxa"/>
          </w:tcPr>
          <w:p w14:paraId="216F4F66" w14:textId="77777777" w:rsidR="005156B1" w:rsidRDefault="005156B1" w:rsidP="004A553D">
            <w:pPr>
              <w:tabs>
                <w:tab w:val="left" w:pos="1680"/>
              </w:tabs>
            </w:pPr>
            <w:r>
              <w:t>1 -&gt; -1</w:t>
            </w:r>
          </w:p>
          <w:p w14:paraId="4645BAD8" w14:textId="77777777" w:rsidR="005156B1" w:rsidRDefault="005156B1" w:rsidP="004A553D">
            <w:pPr>
              <w:tabs>
                <w:tab w:val="left" w:pos="1680"/>
              </w:tabs>
            </w:pPr>
            <w:r>
              <w:t>2 -&gt; -1</w:t>
            </w:r>
          </w:p>
          <w:p w14:paraId="7C1DD28C" w14:textId="77777777" w:rsidR="005156B1" w:rsidRDefault="005156B1" w:rsidP="004A553D">
            <w:pPr>
              <w:tabs>
                <w:tab w:val="left" w:pos="1680"/>
              </w:tabs>
            </w:pPr>
            <w:r>
              <w:t>3 -&gt; 1</w:t>
            </w:r>
          </w:p>
          <w:p w14:paraId="1F233C26" w14:textId="77777777" w:rsidR="005156B1" w:rsidRDefault="005156B1" w:rsidP="004A553D">
            <w:pPr>
              <w:tabs>
                <w:tab w:val="left" w:pos="1680"/>
              </w:tabs>
            </w:pPr>
            <w:r>
              <w:t>4 -&gt; -3</w:t>
            </w:r>
          </w:p>
          <w:p w14:paraId="25C737E0" w14:textId="77777777" w:rsidR="005156B1" w:rsidRDefault="005156B1" w:rsidP="004A553D">
            <w:pPr>
              <w:tabs>
                <w:tab w:val="left" w:pos="1680"/>
              </w:tabs>
            </w:pPr>
            <w:r>
              <w:t>5 -&gt; -1</w:t>
            </w:r>
          </w:p>
          <w:p w14:paraId="66B75D72" w14:textId="77777777" w:rsidR="005156B1" w:rsidRDefault="005156B1" w:rsidP="004A553D">
            <w:pPr>
              <w:tabs>
                <w:tab w:val="left" w:pos="1680"/>
              </w:tabs>
            </w:pPr>
            <w:r>
              <w:t>6 -&gt; -1</w:t>
            </w:r>
          </w:p>
          <w:p w14:paraId="2388CCC9" w14:textId="77777777" w:rsidR="005156B1" w:rsidRDefault="005156B1" w:rsidP="004A553D">
            <w:pPr>
              <w:tabs>
                <w:tab w:val="left" w:pos="1680"/>
              </w:tabs>
            </w:pPr>
            <w:r>
              <w:t>7 -&gt; -1</w:t>
            </w:r>
          </w:p>
        </w:tc>
      </w:tr>
      <w:tr w:rsidR="005156B1" w14:paraId="490C746D" w14:textId="77777777" w:rsidTr="004A553D">
        <w:tc>
          <w:tcPr>
            <w:tcW w:w="9242" w:type="dxa"/>
            <w:gridSpan w:val="2"/>
          </w:tcPr>
          <w:p w14:paraId="71118AF3" w14:textId="77777777" w:rsidR="005156B1" w:rsidRPr="00DE69E8" w:rsidRDefault="005156B1" w:rsidP="004A553D">
            <w:pPr>
              <w:tabs>
                <w:tab w:val="left" w:pos="1680"/>
              </w:tabs>
              <w:jc w:val="center"/>
              <w:rPr>
                <w:b/>
              </w:rPr>
            </w:pPr>
            <w:r w:rsidRPr="00CE035D">
              <w:rPr>
                <w:b/>
                <w:sz w:val="24"/>
              </w:rPr>
              <w:t>Traverse 6</w:t>
            </w:r>
          </w:p>
        </w:tc>
      </w:tr>
      <w:tr w:rsidR="005156B1" w14:paraId="619500EA" w14:textId="77777777" w:rsidTr="004A553D">
        <w:tc>
          <w:tcPr>
            <w:tcW w:w="4621" w:type="dxa"/>
          </w:tcPr>
          <w:p w14:paraId="7DDB6604" w14:textId="77777777" w:rsidR="005156B1" w:rsidRPr="007E721D" w:rsidRDefault="005156B1" w:rsidP="004A553D">
            <w:pPr>
              <w:tabs>
                <w:tab w:val="left" w:pos="1680"/>
              </w:tabs>
              <w:rPr>
                <w:lang w:val="it-IT"/>
              </w:rPr>
            </w:pPr>
            <w:r w:rsidRPr="007E721D">
              <w:rPr>
                <w:lang w:val="it-IT"/>
              </w:rPr>
              <w:t>A -&gt; @</w:t>
            </w:r>
          </w:p>
          <w:p w14:paraId="64E5A149" w14:textId="77777777" w:rsidR="005156B1" w:rsidRPr="007E721D" w:rsidRDefault="005156B1" w:rsidP="004A553D">
            <w:pPr>
              <w:tabs>
                <w:tab w:val="left" w:pos="1680"/>
              </w:tabs>
              <w:rPr>
                <w:lang w:val="it-IT"/>
              </w:rPr>
            </w:pPr>
            <w:r w:rsidRPr="007E721D">
              <w:rPr>
                <w:lang w:val="it-IT"/>
              </w:rPr>
              <w:t>B -&gt; A</w:t>
            </w:r>
          </w:p>
          <w:p w14:paraId="586954D8" w14:textId="77777777" w:rsidR="005156B1" w:rsidRPr="007E721D" w:rsidRDefault="005156B1" w:rsidP="004A553D">
            <w:pPr>
              <w:tabs>
                <w:tab w:val="left" w:pos="1680"/>
              </w:tabs>
              <w:rPr>
                <w:lang w:val="it-IT"/>
              </w:rPr>
            </w:pPr>
            <w:r w:rsidRPr="007E721D">
              <w:rPr>
                <w:lang w:val="it-IT"/>
              </w:rPr>
              <w:t>C -&gt; E</w:t>
            </w:r>
          </w:p>
          <w:p w14:paraId="5BE8CED0" w14:textId="77777777" w:rsidR="005156B1" w:rsidRPr="007E721D" w:rsidRDefault="005156B1" w:rsidP="004A553D">
            <w:pPr>
              <w:tabs>
                <w:tab w:val="left" w:pos="1680"/>
              </w:tabs>
              <w:rPr>
                <w:lang w:val="it-IT"/>
              </w:rPr>
            </w:pPr>
            <w:r w:rsidRPr="007E721D">
              <w:rPr>
                <w:lang w:val="it-IT"/>
              </w:rPr>
              <w:t>D -&gt; A</w:t>
            </w:r>
          </w:p>
          <w:p w14:paraId="0D52F46E" w14:textId="77777777" w:rsidR="005156B1" w:rsidRPr="007E721D" w:rsidRDefault="005156B1" w:rsidP="004A553D">
            <w:pPr>
              <w:tabs>
                <w:tab w:val="left" w:pos="1680"/>
              </w:tabs>
              <w:rPr>
                <w:lang w:val="it-IT"/>
              </w:rPr>
            </w:pPr>
            <w:r w:rsidRPr="007E721D">
              <w:rPr>
                <w:lang w:val="it-IT"/>
              </w:rPr>
              <w:t>E -&gt; B</w:t>
            </w:r>
          </w:p>
          <w:p w14:paraId="4277E4E5" w14:textId="77777777" w:rsidR="005156B1" w:rsidRPr="007E721D" w:rsidRDefault="005156B1" w:rsidP="004A553D">
            <w:pPr>
              <w:tabs>
                <w:tab w:val="left" w:pos="1680"/>
              </w:tabs>
              <w:rPr>
                <w:lang w:val="it-IT"/>
              </w:rPr>
            </w:pPr>
            <w:r w:rsidRPr="007E721D">
              <w:rPr>
                <w:lang w:val="it-IT"/>
              </w:rPr>
              <w:t>F -&gt; D</w:t>
            </w:r>
          </w:p>
          <w:p w14:paraId="0C95033B" w14:textId="77777777" w:rsidR="005156B1" w:rsidRDefault="005156B1" w:rsidP="004A553D">
            <w:pPr>
              <w:tabs>
                <w:tab w:val="left" w:pos="1680"/>
              </w:tabs>
            </w:pPr>
            <w:r>
              <w:t>G -&gt; F</w:t>
            </w:r>
          </w:p>
        </w:tc>
        <w:tc>
          <w:tcPr>
            <w:tcW w:w="4621" w:type="dxa"/>
          </w:tcPr>
          <w:p w14:paraId="4BA9A056" w14:textId="77777777" w:rsidR="005156B1" w:rsidRDefault="005156B1" w:rsidP="004A553D">
            <w:pPr>
              <w:tabs>
                <w:tab w:val="left" w:pos="1680"/>
              </w:tabs>
            </w:pPr>
            <w:r>
              <w:t>1 -&gt; -1</w:t>
            </w:r>
          </w:p>
          <w:p w14:paraId="4578DC08" w14:textId="77777777" w:rsidR="005156B1" w:rsidRDefault="005156B1" w:rsidP="004A553D">
            <w:pPr>
              <w:tabs>
                <w:tab w:val="left" w:pos="1680"/>
              </w:tabs>
            </w:pPr>
            <w:r>
              <w:t>2 -&gt; -1</w:t>
            </w:r>
          </w:p>
          <w:p w14:paraId="489E021C" w14:textId="77777777" w:rsidR="005156B1" w:rsidRDefault="005156B1" w:rsidP="004A553D">
            <w:pPr>
              <w:tabs>
                <w:tab w:val="left" w:pos="1680"/>
              </w:tabs>
            </w:pPr>
            <w:r>
              <w:t>3 -&gt; -1</w:t>
            </w:r>
          </w:p>
          <w:p w14:paraId="70C3D8E4" w14:textId="77777777" w:rsidR="005156B1" w:rsidRDefault="005156B1" w:rsidP="004A553D">
            <w:pPr>
              <w:tabs>
                <w:tab w:val="left" w:pos="1680"/>
              </w:tabs>
            </w:pPr>
            <w:r>
              <w:t>4 -&gt; -3</w:t>
            </w:r>
          </w:p>
          <w:p w14:paraId="2464922C" w14:textId="77777777" w:rsidR="005156B1" w:rsidRDefault="005156B1" w:rsidP="004A553D">
            <w:pPr>
              <w:tabs>
                <w:tab w:val="left" w:pos="1680"/>
              </w:tabs>
            </w:pPr>
            <w:r>
              <w:t>5 -&gt; -1</w:t>
            </w:r>
          </w:p>
          <w:p w14:paraId="414878D4" w14:textId="77777777" w:rsidR="005156B1" w:rsidRDefault="005156B1" w:rsidP="004A553D">
            <w:pPr>
              <w:tabs>
                <w:tab w:val="left" w:pos="1680"/>
              </w:tabs>
            </w:pPr>
            <w:r>
              <w:t>6 -&gt; -1</w:t>
            </w:r>
          </w:p>
          <w:p w14:paraId="14502480" w14:textId="77777777" w:rsidR="005156B1" w:rsidRDefault="005156B1" w:rsidP="004A553D">
            <w:pPr>
              <w:tabs>
                <w:tab w:val="left" w:pos="1680"/>
              </w:tabs>
            </w:pPr>
            <w:r>
              <w:t>7 -&gt; -1</w:t>
            </w:r>
          </w:p>
        </w:tc>
      </w:tr>
      <w:tr w:rsidR="005156B1" w14:paraId="3911A433" w14:textId="77777777" w:rsidTr="004A553D">
        <w:tc>
          <w:tcPr>
            <w:tcW w:w="9242" w:type="dxa"/>
            <w:gridSpan w:val="2"/>
          </w:tcPr>
          <w:p w14:paraId="2C50F69D" w14:textId="77777777" w:rsidR="005156B1" w:rsidRPr="00DE69E8" w:rsidRDefault="005156B1" w:rsidP="004A553D">
            <w:pPr>
              <w:tabs>
                <w:tab w:val="left" w:pos="1680"/>
              </w:tabs>
              <w:jc w:val="center"/>
              <w:rPr>
                <w:b/>
              </w:rPr>
            </w:pPr>
            <w:r w:rsidRPr="00CE035D">
              <w:rPr>
                <w:b/>
                <w:sz w:val="24"/>
              </w:rPr>
              <w:t>Traverse 7</w:t>
            </w:r>
          </w:p>
        </w:tc>
      </w:tr>
      <w:tr w:rsidR="005156B1" w14:paraId="19B056E1" w14:textId="77777777" w:rsidTr="004A553D">
        <w:tc>
          <w:tcPr>
            <w:tcW w:w="4621" w:type="dxa"/>
          </w:tcPr>
          <w:p w14:paraId="74D51715" w14:textId="77777777" w:rsidR="005156B1" w:rsidRPr="007E721D" w:rsidRDefault="005156B1" w:rsidP="004A553D">
            <w:pPr>
              <w:tabs>
                <w:tab w:val="left" w:pos="1680"/>
              </w:tabs>
              <w:rPr>
                <w:lang w:val="it-IT"/>
              </w:rPr>
            </w:pPr>
            <w:r w:rsidRPr="007E721D">
              <w:rPr>
                <w:lang w:val="it-IT"/>
              </w:rPr>
              <w:t>A -&gt; @</w:t>
            </w:r>
          </w:p>
          <w:p w14:paraId="2DE389AD" w14:textId="77777777" w:rsidR="005156B1" w:rsidRPr="007E721D" w:rsidRDefault="005156B1" w:rsidP="004A553D">
            <w:pPr>
              <w:tabs>
                <w:tab w:val="left" w:pos="1680"/>
              </w:tabs>
              <w:rPr>
                <w:lang w:val="it-IT"/>
              </w:rPr>
            </w:pPr>
            <w:r w:rsidRPr="007E721D">
              <w:rPr>
                <w:lang w:val="it-IT"/>
              </w:rPr>
              <w:t>B -&gt; A</w:t>
            </w:r>
          </w:p>
          <w:p w14:paraId="0D256DDE" w14:textId="77777777" w:rsidR="005156B1" w:rsidRPr="007E721D" w:rsidRDefault="005156B1" w:rsidP="004A553D">
            <w:pPr>
              <w:tabs>
                <w:tab w:val="left" w:pos="1680"/>
              </w:tabs>
              <w:rPr>
                <w:lang w:val="it-IT"/>
              </w:rPr>
            </w:pPr>
            <w:r w:rsidRPr="007E721D">
              <w:rPr>
                <w:lang w:val="it-IT"/>
              </w:rPr>
              <w:t>C -&gt; E</w:t>
            </w:r>
          </w:p>
          <w:p w14:paraId="6FF4A414" w14:textId="77777777" w:rsidR="005156B1" w:rsidRPr="007E721D" w:rsidRDefault="005156B1" w:rsidP="004A553D">
            <w:pPr>
              <w:tabs>
                <w:tab w:val="left" w:pos="1680"/>
              </w:tabs>
              <w:rPr>
                <w:lang w:val="it-IT"/>
              </w:rPr>
            </w:pPr>
            <w:r w:rsidRPr="007E721D">
              <w:rPr>
                <w:lang w:val="it-IT"/>
              </w:rPr>
              <w:t>D -&gt; A</w:t>
            </w:r>
          </w:p>
          <w:p w14:paraId="17478995" w14:textId="77777777" w:rsidR="005156B1" w:rsidRPr="007E721D" w:rsidRDefault="005156B1" w:rsidP="004A553D">
            <w:pPr>
              <w:tabs>
                <w:tab w:val="left" w:pos="1680"/>
              </w:tabs>
              <w:rPr>
                <w:lang w:val="it-IT"/>
              </w:rPr>
            </w:pPr>
            <w:r w:rsidRPr="007E721D">
              <w:rPr>
                <w:lang w:val="it-IT"/>
              </w:rPr>
              <w:t>E -&gt; B</w:t>
            </w:r>
          </w:p>
          <w:p w14:paraId="2E75C56A" w14:textId="77777777" w:rsidR="005156B1" w:rsidRPr="007E721D" w:rsidRDefault="005156B1" w:rsidP="004A553D">
            <w:pPr>
              <w:tabs>
                <w:tab w:val="left" w:pos="1680"/>
              </w:tabs>
              <w:rPr>
                <w:lang w:val="it-IT"/>
              </w:rPr>
            </w:pPr>
            <w:r w:rsidRPr="007E721D">
              <w:rPr>
                <w:lang w:val="it-IT"/>
              </w:rPr>
              <w:t>F -&gt; D</w:t>
            </w:r>
          </w:p>
          <w:p w14:paraId="77233465" w14:textId="77777777" w:rsidR="005156B1" w:rsidRDefault="005156B1" w:rsidP="004A553D">
            <w:pPr>
              <w:tabs>
                <w:tab w:val="left" w:pos="1680"/>
              </w:tabs>
            </w:pPr>
            <w:r>
              <w:t>G -&gt; F</w:t>
            </w:r>
          </w:p>
        </w:tc>
        <w:tc>
          <w:tcPr>
            <w:tcW w:w="4621" w:type="dxa"/>
          </w:tcPr>
          <w:p w14:paraId="1C9DEC12" w14:textId="77777777" w:rsidR="005156B1" w:rsidRDefault="005156B1" w:rsidP="004A553D">
            <w:pPr>
              <w:tabs>
                <w:tab w:val="left" w:pos="1680"/>
              </w:tabs>
            </w:pPr>
            <w:r>
              <w:t>1 -&gt; -1</w:t>
            </w:r>
          </w:p>
          <w:p w14:paraId="71763F3C" w14:textId="77777777" w:rsidR="005156B1" w:rsidRDefault="005156B1" w:rsidP="004A553D">
            <w:pPr>
              <w:tabs>
                <w:tab w:val="left" w:pos="1680"/>
              </w:tabs>
            </w:pPr>
            <w:r>
              <w:t>2 -&gt; -1</w:t>
            </w:r>
          </w:p>
          <w:p w14:paraId="6064D2B0" w14:textId="77777777" w:rsidR="005156B1" w:rsidRDefault="005156B1" w:rsidP="004A553D">
            <w:pPr>
              <w:tabs>
                <w:tab w:val="left" w:pos="1680"/>
              </w:tabs>
            </w:pPr>
            <w:r>
              <w:t>3 -&gt; -1</w:t>
            </w:r>
          </w:p>
          <w:p w14:paraId="16F38760" w14:textId="77777777" w:rsidR="005156B1" w:rsidRDefault="005156B1" w:rsidP="004A553D">
            <w:pPr>
              <w:tabs>
                <w:tab w:val="left" w:pos="1680"/>
              </w:tabs>
            </w:pPr>
            <w:r>
              <w:t>4 -&gt; -3</w:t>
            </w:r>
          </w:p>
          <w:p w14:paraId="179D34C3" w14:textId="77777777" w:rsidR="005156B1" w:rsidRDefault="005156B1" w:rsidP="004A553D">
            <w:pPr>
              <w:tabs>
                <w:tab w:val="left" w:pos="1680"/>
              </w:tabs>
            </w:pPr>
            <w:r>
              <w:t>5 -&gt; -1</w:t>
            </w:r>
          </w:p>
          <w:p w14:paraId="04FDC9E0" w14:textId="77777777" w:rsidR="005156B1" w:rsidRDefault="005156B1" w:rsidP="004A553D">
            <w:pPr>
              <w:tabs>
                <w:tab w:val="left" w:pos="1680"/>
              </w:tabs>
            </w:pPr>
            <w:r>
              <w:t>6 -&gt; -1</w:t>
            </w:r>
          </w:p>
          <w:p w14:paraId="17365039" w14:textId="77777777" w:rsidR="005156B1" w:rsidRDefault="005156B1" w:rsidP="004A553D">
            <w:pPr>
              <w:tabs>
                <w:tab w:val="left" w:pos="1680"/>
              </w:tabs>
            </w:pPr>
            <w:r>
              <w:t>7 -&gt; -1</w:t>
            </w:r>
          </w:p>
        </w:tc>
      </w:tr>
    </w:tbl>
    <w:p w14:paraId="1D01A3BF" w14:textId="01AF0351" w:rsidR="00AD599F" w:rsidRDefault="00AD599F" w:rsidP="004A24F1">
      <w:pPr>
        <w:pStyle w:val="Heading1"/>
      </w:pPr>
    </w:p>
    <w:p w14:paraId="321EFD90" w14:textId="69F24D90" w:rsidR="00002D60" w:rsidRDefault="00002D60" w:rsidP="00002D60"/>
    <w:p w14:paraId="62F39E17" w14:textId="55372218" w:rsidR="004A24F1" w:rsidRDefault="004A24F1" w:rsidP="004A24F1">
      <w:pPr>
        <w:pStyle w:val="Heading1"/>
      </w:pPr>
      <w:bookmarkStart w:id="13" w:name="_Toc39663041"/>
      <w:r w:rsidRPr="004A24F1">
        <w:lastRenderedPageBreak/>
        <w:t>Conclusion</w:t>
      </w:r>
      <w:bookmarkEnd w:id="13"/>
    </w:p>
    <w:p w14:paraId="728BE0FB" w14:textId="5D8C313A" w:rsidR="00E42388" w:rsidRDefault="00002D60" w:rsidP="00DD0AB0">
      <w:r>
        <w:rPr>
          <w:noProof/>
        </w:rPr>
        <w:drawing>
          <wp:anchor distT="0" distB="0" distL="114300" distR="114300" simplePos="0" relativeHeight="251661312" behindDoc="1" locked="0" layoutInCell="1" allowOverlap="1" wp14:anchorId="3BF62C8E" wp14:editId="56BC928B">
            <wp:simplePos x="0" y="0"/>
            <wp:positionH relativeFrom="page">
              <wp:posOffset>960755</wp:posOffset>
            </wp:positionH>
            <wp:positionV relativeFrom="margin">
              <wp:posOffset>668655</wp:posOffset>
            </wp:positionV>
            <wp:extent cx="5486400" cy="5368925"/>
            <wp:effectExtent l="0" t="0" r="0" b="3175"/>
            <wp:wrapThrough wrapText="bothSides">
              <wp:wrapPolygon edited="0">
                <wp:start x="0" y="0"/>
                <wp:lineTo x="0" y="21536"/>
                <wp:lineTo x="21525" y="21536"/>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5368925"/>
                    </a:xfrm>
                    <a:prstGeom prst="rect">
                      <a:avLst/>
                    </a:prstGeom>
                  </pic:spPr>
                </pic:pic>
              </a:graphicData>
            </a:graphic>
            <wp14:sizeRelV relativeFrom="margin">
              <wp14:pctHeight>0</wp14:pctHeight>
            </wp14:sizeRelV>
          </wp:anchor>
        </w:drawing>
      </w:r>
      <w:r>
        <w:t xml:space="preserve">MST </w:t>
      </w:r>
      <w:r w:rsidR="00DD0AB0">
        <w:t>Output</w:t>
      </w:r>
      <w:r w:rsidR="00E42388">
        <w:t>:</w:t>
      </w:r>
    </w:p>
    <w:p w14:paraId="7D6D49D7" w14:textId="6C3FC6A9" w:rsidR="00002D60" w:rsidRDefault="00002D60" w:rsidP="00DD0AB0"/>
    <w:p w14:paraId="4DFA1A84" w14:textId="459503AE" w:rsidR="00002D60" w:rsidRDefault="00002D60" w:rsidP="00DD0AB0"/>
    <w:p w14:paraId="14CF29A7" w14:textId="5B136FD9" w:rsidR="00002D60" w:rsidRDefault="00002D60" w:rsidP="00DD0AB0"/>
    <w:p w14:paraId="6EE21089" w14:textId="77777777" w:rsidR="00002D60" w:rsidRDefault="00002D60" w:rsidP="00DD0AB0"/>
    <w:p w14:paraId="7C640870" w14:textId="0700B23C" w:rsidR="00E42388" w:rsidRDefault="00E42388" w:rsidP="00DD0AB0"/>
    <w:p w14:paraId="5BD29BC8" w14:textId="0920922F" w:rsidR="00E42388" w:rsidRDefault="00E42388" w:rsidP="00DD0AB0"/>
    <w:p w14:paraId="0E2EFC1D" w14:textId="760AB20E" w:rsidR="00E42388" w:rsidRDefault="00E42388" w:rsidP="00DD0AB0"/>
    <w:p w14:paraId="513842C4" w14:textId="5C2CA5B2" w:rsidR="00E42388" w:rsidRDefault="00E42388" w:rsidP="00DD0AB0">
      <w:r>
        <w:rPr>
          <w:noProof/>
        </w:rPr>
        <w:drawing>
          <wp:anchor distT="0" distB="0" distL="114300" distR="114300" simplePos="0" relativeHeight="251662336" behindDoc="0" locked="0" layoutInCell="1" allowOverlap="1" wp14:anchorId="07BE84BA" wp14:editId="41221A46">
            <wp:simplePos x="0" y="0"/>
            <wp:positionH relativeFrom="margin">
              <wp:align>right</wp:align>
            </wp:positionH>
            <wp:positionV relativeFrom="paragraph">
              <wp:posOffset>244</wp:posOffset>
            </wp:positionV>
            <wp:extent cx="5486400" cy="5692140"/>
            <wp:effectExtent l="0" t="0" r="0" b="3810"/>
            <wp:wrapThrough wrapText="bothSides">
              <wp:wrapPolygon edited="0">
                <wp:start x="0" y="0"/>
                <wp:lineTo x="0" y="21542"/>
                <wp:lineTo x="21525" y="21542"/>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5692140"/>
                    </a:xfrm>
                    <a:prstGeom prst="rect">
                      <a:avLst/>
                    </a:prstGeom>
                  </pic:spPr>
                </pic:pic>
              </a:graphicData>
            </a:graphic>
          </wp:anchor>
        </w:drawing>
      </w:r>
    </w:p>
    <w:p w14:paraId="4C08846A" w14:textId="31FD4429" w:rsidR="00E42388" w:rsidRDefault="00E42388" w:rsidP="00DD0AB0"/>
    <w:p w14:paraId="31A44BD9" w14:textId="2899A1D7" w:rsidR="00E42388" w:rsidRDefault="00E42388" w:rsidP="00DD0AB0"/>
    <w:p w14:paraId="7052A865" w14:textId="4BF90173" w:rsidR="00E42388" w:rsidRDefault="00E42388" w:rsidP="00DD0AB0"/>
    <w:p w14:paraId="13439F91" w14:textId="420496B1" w:rsidR="00E42388" w:rsidRDefault="00E42388" w:rsidP="00DD0AB0"/>
    <w:p w14:paraId="4515CF01" w14:textId="77777777" w:rsidR="008F495C" w:rsidRDefault="008F495C" w:rsidP="00DD0AB0"/>
    <w:p w14:paraId="50FF33C6" w14:textId="697201FA" w:rsidR="0071197D" w:rsidRDefault="0071197D" w:rsidP="00DD0AB0"/>
    <w:p w14:paraId="2C2D744C" w14:textId="726E497C" w:rsidR="0071197D" w:rsidRDefault="0071197D" w:rsidP="0071197D">
      <w:r>
        <w:t>DFS</w:t>
      </w:r>
      <w:r>
        <w:t xml:space="preserve"> Output:</w:t>
      </w:r>
    </w:p>
    <w:p w14:paraId="61B3D4CA" w14:textId="4C3280E7" w:rsidR="00B8486D" w:rsidRDefault="00B8486D" w:rsidP="00B8486D">
      <w:r>
        <w:t>DFS</w:t>
      </w:r>
      <w:r>
        <w:t xml:space="preserve"> and MST</w:t>
      </w:r>
      <w:r>
        <w:t xml:space="preserve"> Output:</w:t>
      </w:r>
    </w:p>
    <w:p w14:paraId="48880133" w14:textId="24A2CEDB" w:rsidR="005A56D1" w:rsidRDefault="005A56D1" w:rsidP="00B8486D"/>
    <w:p w14:paraId="14E66C6C" w14:textId="66DA1BF0" w:rsidR="005A56D1" w:rsidRDefault="005A56D1" w:rsidP="00B8486D"/>
    <w:p w14:paraId="586EA293" w14:textId="063DBA15" w:rsidR="005A56D1" w:rsidRDefault="005A56D1" w:rsidP="005A56D1">
      <w:pPr>
        <w:pStyle w:val="Heading1"/>
      </w:pPr>
      <w:bookmarkStart w:id="14" w:name="_Toc39663042"/>
      <w:r>
        <w:t>Learning outcomes:</w:t>
      </w:r>
      <w:bookmarkEnd w:id="14"/>
    </w:p>
    <w:p w14:paraId="1E686DA8" w14:textId="70AFBA9C" w:rsidR="005A56D1" w:rsidRDefault="005A56D1" w:rsidP="00957808">
      <w:pPr>
        <w:pStyle w:val="ListParagraph"/>
        <w:numPr>
          <w:ilvl w:val="0"/>
          <w:numId w:val="16"/>
        </w:numPr>
        <w:jc w:val="both"/>
        <w:rPr>
          <w:rFonts w:ascii="Times New Roman" w:hAnsi="Times New Roman" w:cs="Times New Roman"/>
        </w:rPr>
      </w:pPr>
      <w:r w:rsidRPr="008F495C">
        <w:rPr>
          <w:rFonts w:ascii="Times New Roman" w:hAnsi="Times New Roman" w:cs="Times New Roman"/>
        </w:rPr>
        <w:t>I have learnt that Prim’s Algorithm is significantly faster in the limit when</w:t>
      </w:r>
      <w:r w:rsidRPr="008F495C">
        <w:rPr>
          <w:rFonts w:ascii="Times New Roman" w:hAnsi="Times New Roman" w:cs="Times New Roman"/>
        </w:rPr>
        <w:t xml:space="preserve"> </w:t>
      </w:r>
      <w:r w:rsidRPr="008F495C">
        <w:rPr>
          <w:rFonts w:ascii="Times New Roman" w:hAnsi="Times New Roman" w:cs="Times New Roman"/>
        </w:rPr>
        <w:t>you’ve got a really dense graph with more edges than vertices.</w:t>
      </w:r>
    </w:p>
    <w:p w14:paraId="2096F007" w14:textId="30A29E05" w:rsidR="00106E69" w:rsidRDefault="00106E69" w:rsidP="00957808">
      <w:pPr>
        <w:pStyle w:val="ListParagraph"/>
        <w:numPr>
          <w:ilvl w:val="0"/>
          <w:numId w:val="16"/>
        </w:numPr>
        <w:jc w:val="both"/>
        <w:rPr>
          <w:rFonts w:ascii="Times New Roman" w:hAnsi="Times New Roman" w:cs="Times New Roman"/>
        </w:rPr>
      </w:pPr>
      <w:r w:rsidRPr="00106E69">
        <w:rPr>
          <w:rFonts w:ascii="Times New Roman" w:hAnsi="Times New Roman" w:cs="Times New Roman"/>
        </w:rPr>
        <w:t>I have gained a massive understanding of how Heaps work and how they</w:t>
      </w:r>
      <w:r>
        <w:rPr>
          <w:rFonts w:ascii="Times New Roman" w:hAnsi="Times New Roman" w:cs="Times New Roman"/>
        </w:rPr>
        <w:t xml:space="preserve"> </w:t>
      </w:r>
      <w:r w:rsidRPr="00106E69">
        <w:rPr>
          <w:rFonts w:ascii="Times New Roman" w:hAnsi="Times New Roman" w:cs="Times New Roman"/>
        </w:rPr>
        <w:t>could be used in these Algorithms.</w:t>
      </w:r>
    </w:p>
    <w:p w14:paraId="6994E74D" w14:textId="79CC902A" w:rsidR="00851DBA" w:rsidRDefault="00851DBA" w:rsidP="00957808">
      <w:pPr>
        <w:pStyle w:val="ListParagraph"/>
        <w:numPr>
          <w:ilvl w:val="0"/>
          <w:numId w:val="16"/>
        </w:numPr>
        <w:jc w:val="both"/>
        <w:rPr>
          <w:rFonts w:ascii="Times New Roman" w:hAnsi="Times New Roman" w:cs="Times New Roman"/>
        </w:rPr>
      </w:pPr>
      <w:r w:rsidRPr="00851DBA">
        <w:rPr>
          <w:rFonts w:ascii="Times New Roman" w:hAnsi="Times New Roman" w:cs="Times New Roman"/>
        </w:rPr>
        <w:t>Prim’s Algorithm is better if the number of edges to vertices is high and this is</w:t>
      </w:r>
      <w:r>
        <w:rPr>
          <w:rFonts w:ascii="Times New Roman" w:hAnsi="Times New Roman" w:cs="Times New Roman"/>
        </w:rPr>
        <w:t xml:space="preserve"> </w:t>
      </w:r>
      <w:r w:rsidRPr="00851DBA">
        <w:rPr>
          <w:rFonts w:ascii="Times New Roman" w:hAnsi="Times New Roman" w:cs="Times New Roman"/>
        </w:rPr>
        <w:t>in dense graphs. So both of these algorithms have their own benefits.</w:t>
      </w:r>
    </w:p>
    <w:p w14:paraId="37C38B80" w14:textId="5F2BEA27" w:rsidR="005260A9" w:rsidRDefault="00C57F0C" w:rsidP="00957808">
      <w:pPr>
        <w:pStyle w:val="ListParagraph"/>
        <w:numPr>
          <w:ilvl w:val="0"/>
          <w:numId w:val="16"/>
        </w:numPr>
        <w:jc w:val="both"/>
        <w:rPr>
          <w:rFonts w:ascii="Times New Roman" w:hAnsi="Times New Roman" w:cs="Times New Roman"/>
        </w:rPr>
      </w:pPr>
      <w:r w:rsidRPr="00C57F0C">
        <w:rPr>
          <w:rFonts w:ascii="Times New Roman" w:hAnsi="Times New Roman" w:cs="Times New Roman"/>
        </w:rPr>
        <w:t>Have done a lot of research on both of these Algorithms, wrote the code and</w:t>
      </w:r>
      <w:r>
        <w:rPr>
          <w:rFonts w:ascii="Times New Roman" w:hAnsi="Times New Roman" w:cs="Times New Roman"/>
        </w:rPr>
        <w:t xml:space="preserve"> </w:t>
      </w:r>
      <w:r w:rsidRPr="00C57F0C">
        <w:rPr>
          <w:rFonts w:ascii="Times New Roman" w:hAnsi="Times New Roman" w:cs="Times New Roman"/>
        </w:rPr>
        <w:t>performed several calculations with different types of graphs to understand</w:t>
      </w:r>
      <w:r w:rsidRPr="00C57F0C">
        <w:rPr>
          <w:rFonts w:ascii="Times New Roman" w:hAnsi="Times New Roman" w:cs="Times New Roman"/>
        </w:rPr>
        <w:t xml:space="preserve"> </w:t>
      </w:r>
      <w:r w:rsidRPr="00C57F0C">
        <w:rPr>
          <w:rFonts w:ascii="Times New Roman" w:hAnsi="Times New Roman" w:cs="Times New Roman"/>
        </w:rPr>
        <w:t>what is happening.</w:t>
      </w:r>
    </w:p>
    <w:p w14:paraId="32C2C6E4" w14:textId="15EE7C39" w:rsidR="00C35F43" w:rsidRDefault="00C35F43" w:rsidP="00957808">
      <w:pPr>
        <w:pStyle w:val="ListParagraph"/>
        <w:numPr>
          <w:ilvl w:val="0"/>
          <w:numId w:val="16"/>
        </w:numPr>
        <w:jc w:val="both"/>
        <w:rPr>
          <w:rFonts w:ascii="Times New Roman" w:hAnsi="Times New Roman" w:cs="Times New Roman"/>
        </w:rPr>
      </w:pPr>
      <w:r w:rsidRPr="00C35F43">
        <w:rPr>
          <w:rFonts w:ascii="Times New Roman" w:hAnsi="Times New Roman" w:cs="Times New Roman"/>
        </w:rPr>
        <w:t>I have learnt how to construct graphs into a text file and how to make the</w:t>
      </w:r>
      <w:r>
        <w:rPr>
          <w:rFonts w:ascii="Times New Roman" w:hAnsi="Times New Roman" w:cs="Times New Roman"/>
        </w:rPr>
        <w:t xml:space="preserve"> </w:t>
      </w:r>
      <w:r w:rsidRPr="00C35F43">
        <w:rPr>
          <w:rFonts w:ascii="Times New Roman" w:hAnsi="Times New Roman" w:cs="Times New Roman"/>
        </w:rPr>
        <w:t>program read in the graph and perform the algorithm on it so now I can</w:t>
      </w:r>
      <w:r w:rsidRPr="00C35F43">
        <w:rPr>
          <w:rFonts w:ascii="Times New Roman" w:hAnsi="Times New Roman" w:cs="Times New Roman"/>
        </w:rPr>
        <w:t xml:space="preserve"> </w:t>
      </w:r>
      <w:r w:rsidRPr="00C35F43">
        <w:rPr>
          <w:rFonts w:ascii="Times New Roman" w:hAnsi="Times New Roman" w:cs="Times New Roman"/>
        </w:rPr>
        <w:t xml:space="preserve">make my own </w:t>
      </w:r>
      <w:proofErr w:type="spellStart"/>
      <w:r w:rsidRPr="00C35F43">
        <w:rPr>
          <w:rFonts w:ascii="Times New Roman" w:hAnsi="Times New Roman" w:cs="Times New Roman"/>
        </w:rPr>
        <w:t>Boruvka’s</w:t>
      </w:r>
      <w:proofErr w:type="spellEnd"/>
      <w:r w:rsidRPr="00C35F43">
        <w:rPr>
          <w:rFonts w:ascii="Times New Roman" w:hAnsi="Times New Roman" w:cs="Times New Roman"/>
        </w:rPr>
        <w:t xml:space="preserve"> Algorithm, Dijkstra’s Algorithm and so many more.</w:t>
      </w:r>
    </w:p>
    <w:p w14:paraId="1418B07B" w14:textId="38F2E630" w:rsidR="00B8560A" w:rsidRDefault="00B8560A" w:rsidP="00957808">
      <w:pPr>
        <w:pStyle w:val="ListParagraph"/>
        <w:numPr>
          <w:ilvl w:val="0"/>
          <w:numId w:val="16"/>
        </w:numPr>
        <w:tabs>
          <w:tab w:val="left" w:pos="1680"/>
        </w:tabs>
        <w:spacing w:after="200" w:line="276" w:lineRule="auto"/>
        <w:jc w:val="both"/>
      </w:pPr>
      <w:r>
        <w:t>Have gained extensive knowledge of graph traversing algorithms and its application to a computer program.</w:t>
      </w:r>
    </w:p>
    <w:p w14:paraId="3707D4B0" w14:textId="77777777" w:rsidR="00F751A4" w:rsidRDefault="00F751A4" w:rsidP="00957808">
      <w:pPr>
        <w:pStyle w:val="ListParagraph"/>
        <w:numPr>
          <w:ilvl w:val="0"/>
          <w:numId w:val="16"/>
        </w:numPr>
        <w:tabs>
          <w:tab w:val="left" w:pos="1680"/>
        </w:tabs>
        <w:spacing w:after="200" w:line="276" w:lineRule="auto"/>
        <w:jc w:val="both"/>
      </w:pPr>
      <w:r>
        <w:t>How to construct graphs that are applicable to Prim’s Algorithm and how to manually convert the graph into a text file so it’s readable by the program.</w:t>
      </w:r>
    </w:p>
    <w:p w14:paraId="59759754" w14:textId="616B2176" w:rsidR="00F751A4" w:rsidRDefault="00F751A4" w:rsidP="00957808">
      <w:pPr>
        <w:pStyle w:val="ListParagraph"/>
        <w:numPr>
          <w:ilvl w:val="0"/>
          <w:numId w:val="16"/>
        </w:numPr>
        <w:tabs>
          <w:tab w:val="left" w:pos="1680"/>
        </w:tabs>
        <w:spacing w:after="200" w:line="276" w:lineRule="auto"/>
        <w:jc w:val="both"/>
      </w:pPr>
      <w:r>
        <w:t>Real world applications of Prim’s Algorithm.</w:t>
      </w:r>
    </w:p>
    <w:p w14:paraId="79206514" w14:textId="4F3FBD54" w:rsidR="00B8560A" w:rsidRPr="00C35F43" w:rsidRDefault="00B8560A" w:rsidP="00957808">
      <w:pPr>
        <w:pStyle w:val="ListParagraph"/>
        <w:numPr>
          <w:ilvl w:val="0"/>
          <w:numId w:val="16"/>
        </w:numPr>
        <w:jc w:val="both"/>
        <w:rPr>
          <w:rFonts w:ascii="Times New Roman" w:hAnsi="Times New Roman" w:cs="Times New Roman"/>
        </w:rPr>
      </w:pPr>
      <w:r>
        <w:rPr>
          <w:rFonts w:ascii="Times New Roman" w:hAnsi="Times New Roman" w:cs="Times New Roman"/>
        </w:rPr>
        <w:t>Have learned how to run java through command.</w:t>
      </w:r>
    </w:p>
    <w:p w14:paraId="0C061DD9" w14:textId="77777777" w:rsidR="00B8486D" w:rsidRDefault="00B8486D" w:rsidP="0071197D"/>
    <w:p w14:paraId="55C2C5DC" w14:textId="77777777" w:rsidR="0071197D" w:rsidRDefault="0071197D" w:rsidP="00DD0AB0"/>
    <w:p w14:paraId="40101A97" w14:textId="77777777" w:rsidR="00E42388" w:rsidRDefault="00E42388" w:rsidP="00DD0AB0"/>
    <w:p w14:paraId="70E73C21" w14:textId="0D3B3372" w:rsidR="00E42388" w:rsidRPr="00DD0AB0" w:rsidRDefault="00E42388" w:rsidP="00DD0AB0"/>
    <w:sectPr w:rsidR="00E42388" w:rsidRPr="00DD0AB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77068" w14:textId="77777777" w:rsidR="00135D25" w:rsidRDefault="00135D25" w:rsidP="00C6554A">
      <w:pPr>
        <w:spacing w:before="0" w:after="0" w:line="240" w:lineRule="auto"/>
      </w:pPr>
      <w:r>
        <w:separator/>
      </w:r>
    </w:p>
  </w:endnote>
  <w:endnote w:type="continuationSeparator" w:id="0">
    <w:p w14:paraId="447BD5B3" w14:textId="77777777" w:rsidR="00135D25" w:rsidRDefault="00135D2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546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F26FB" w14:textId="77777777" w:rsidR="00135D25" w:rsidRDefault="00135D25" w:rsidP="00C6554A">
      <w:pPr>
        <w:spacing w:before="0" w:after="0" w:line="240" w:lineRule="auto"/>
      </w:pPr>
      <w:r>
        <w:separator/>
      </w:r>
    </w:p>
  </w:footnote>
  <w:footnote w:type="continuationSeparator" w:id="0">
    <w:p w14:paraId="10BA2A39" w14:textId="77777777" w:rsidR="00135D25" w:rsidRDefault="00135D2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08452EE"/>
    <w:multiLevelType w:val="hybridMultilevel"/>
    <w:tmpl w:val="39FCC7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0A1103"/>
    <w:multiLevelType w:val="hybridMultilevel"/>
    <w:tmpl w:val="8EFC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F1"/>
    <w:rsid w:val="00002D60"/>
    <w:rsid w:val="00106E69"/>
    <w:rsid w:val="00135D25"/>
    <w:rsid w:val="001E294D"/>
    <w:rsid w:val="001E3D5F"/>
    <w:rsid w:val="00233F40"/>
    <w:rsid w:val="00242CF9"/>
    <w:rsid w:val="002554CD"/>
    <w:rsid w:val="00266400"/>
    <w:rsid w:val="0027755D"/>
    <w:rsid w:val="00293B83"/>
    <w:rsid w:val="002A0CCB"/>
    <w:rsid w:val="002B4294"/>
    <w:rsid w:val="002D285D"/>
    <w:rsid w:val="002D54B6"/>
    <w:rsid w:val="00311ABE"/>
    <w:rsid w:val="00333D0D"/>
    <w:rsid w:val="0037589C"/>
    <w:rsid w:val="003A1735"/>
    <w:rsid w:val="003C2CDF"/>
    <w:rsid w:val="00457655"/>
    <w:rsid w:val="00497545"/>
    <w:rsid w:val="004A24F1"/>
    <w:rsid w:val="004B4C43"/>
    <w:rsid w:val="004C049F"/>
    <w:rsid w:val="005000E2"/>
    <w:rsid w:val="005156B1"/>
    <w:rsid w:val="005260A9"/>
    <w:rsid w:val="00556053"/>
    <w:rsid w:val="005A56D1"/>
    <w:rsid w:val="005E1643"/>
    <w:rsid w:val="006A3CE7"/>
    <w:rsid w:val="0070474C"/>
    <w:rsid w:val="0071197D"/>
    <w:rsid w:val="00727DBC"/>
    <w:rsid w:val="008219C6"/>
    <w:rsid w:val="00834D0D"/>
    <w:rsid w:val="00851DBA"/>
    <w:rsid w:val="00852D34"/>
    <w:rsid w:val="00875DDD"/>
    <w:rsid w:val="008F495C"/>
    <w:rsid w:val="00940585"/>
    <w:rsid w:val="00957808"/>
    <w:rsid w:val="009A56BB"/>
    <w:rsid w:val="009E28F0"/>
    <w:rsid w:val="00A179C4"/>
    <w:rsid w:val="00A34E78"/>
    <w:rsid w:val="00A566D7"/>
    <w:rsid w:val="00A9316D"/>
    <w:rsid w:val="00AA02E8"/>
    <w:rsid w:val="00AB3EB8"/>
    <w:rsid w:val="00AD599F"/>
    <w:rsid w:val="00AF6450"/>
    <w:rsid w:val="00B8486D"/>
    <w:rsid w:val="00B8560A"/>
    <w:rsid w:val="00C35F43"/>
    <w:rsid w:val="00C44436"/>
    <w:rsid w:val="00C57F0C"/>
    <w:rsid w:val="00C6554A"/>
    <w:rsid w:val="00C9777E"/>
    <w:rsid w:val="00CE076C"/>
    <w:rsid w:val="00D34ECF"/>
    <w:rsid w:val="00D44E0C"/>
    <w:rsid w:val="00D675E6"/>
    <w:rsid w:val="00DD0AB0"/>
    <w:rsid w:val="00DD574C"/>
    <w:rsid w:val="00DF4FAE"/>
    <w:rsid w:val="00E07741"/>
    <w:rsid w:val="00E42388"/>
    <w:rsid w:val="00E949A6"/>
    <w:rsid w:val="00EA2E41"/>
    <w:rsid w:val="00EC2BD7"/>
    <w:rsid w:val="00ED7C44"/>
    <w:rsid w:val="00F6438E"/>
    <w:rsid w:val="00F751A4"/>
    <w:rsid w:val="00FF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08EBE"/>
  <w15:chartTrackingRefBased/>
  <w15:docId w15:val="{5AD4A745-8B6D-462C-B57D-22EE1BC0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FF260D"/>
    <w:pPr>
      <w:spacing w:before="0" w:after="160" w:line="259" w:lineRule="auto"/>
      <w:ind w:left="720"/>
      <w:contextualSpacing/>
    </w:pPr>
    <w:rPr>
      <w:rFonts w:eastAsiaTheme="minorEastAsia"/>
      <w:color w:val="auto"/>
      <w:lang w:val="en-GB"/>
    </w:rPr>
  </w:style>
  <w:style w:type="table" w:styleId="TableGrid">
    <w:name w:val="Table Grid"/>
    <w:basedOn w:val="TableNormal"/>
    <w:uiPriority w:val="59"/>
    <w:rsid w:val="005156B1"/>
    <w:pPr>
      <w:spacing w:before="0" w:after="0" w:line="240" w:lineRule="auto"/>
    </w:pPr>
    <w:rPr>
      <w:rFonts w:eastAsiaTheme="minorEastAsia"/>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5156B1"/>
  </w:style>
  <w:style w:type="paragraph" w:styleId="TOCHeading">
    <w:name w:val="TOC Heading"/>
    <w:basedOn w:val="Heading1"/>
    <w:next w:val="Normal"/>
    <w:uiPriority w:val="39"/>
    <w:unhideWhenUsed/>
    <w:qFormat/>
    <w:rsid w:val="008219C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219C6"/>
    <w:pPr>
      <w:spacing w:before="0" w:after="100" w:line="259" w:lineRule="auto"/>
    </w:pPr>
    <w:rPr>
      <w:color w:val="auto"/>
      <w:lang w:val="en-GB"/>
    </w:rPr>
  </w:style>
  <w:style w:type="paragraph" w:styleId="TOC2">
    <w:name w:val="toc 2"/>
    <w:basedOn w:val="Normal"/>
    <w:next w:val="Normal"/>
    <w:autoRedefine/>
    <w:uiPriority w:val="39"/>
    <w:unhideWhenUsed/>
    <w:rsid w:val="008219C6"/>
    <w:pPr>
      <w:spacing w:before="0" w:after="100" w:line="259" w:lineRule="auto"/>
      <w:ind w:left="220"/>
    </w:pPr>
    <w:rPr>
      <w:color w:val="auto"/>
      <w:lang w:val="en-GB"/>
    </w:rPr>
  </w:style>
  <w:style w:type="paragraph" w:styleId="TOC3">
    <w:name w:val="toc 3"/>
    <w:basedOn w:val="Normal"/>
    <w:next w:val="Normal"/>
    <w:autoRedefine/>
    <w:uiPriority w:val="39"/>
    <w:unhideWhenUsed/>
    <w:rsid w:val="008219C6"/>
    <w:pPr>
      <w:spacing w:before="0" w:after="100" w:line="259" w:lineRule="auto"/>
      <w:ind w:left="440"/>
    </w:pPr>
    <w:rPr>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8432">
      <w:bodyDiv w:val="1"/>
      <w:marLeft w:val="0"/>
      <w:marRight w:val="0"/>
      <w:marTop w:val="0"/>
      <w:marBottom w:val="0"/>
      <w:divBdr>
        <w:top w:val="none" w:sz="0" w:space="0" w:color="auto"/>
        <w:left w:val="none" w:sz="0" w:space="0" w:color="auto"/>
        <w:bottom w:val="none" w:sz="0" w:space="0" w:color="auto"/>
        <w:right w:val="none" w:sz="0" w:space="0" w:color="auto"/>
      </w:divBdr>
    </w:div>
    <w:div w:id="893127996">
      <w:bodyDiv w:val="1"/>
      <w:marLeft w:val="0"/>
      <w:marRight w:val="0"/>
      <w:marTop w:val="0"/>
      <w:marBottom w:val="0"/>
      <w:divBdr>
        <w:top w:val="none" w:sz="0" w:space="0" w:color="auto"/>
        <w:left w:val="none" w:sz="0" w:space="0" w:color="auto"/>
        <w:bottom w:val="none" w:sz="0" w:space="0" w:color="auto"/>
        <w:right w:val="none" w:sz="0" w:space="0" w:color="auto"/>
      </w:divBdr>
    </w:div>
    <w:div w:id="14062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386\AppData\Local\Microsoft\Office\16.0\DTS\en-US%7b4510034B-366F-4342-A75A-E15574AA8BA6%7d\%7bBC152BBD-2138-453A-AA97-D425FFC403A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{BC152BBD-2138-453A-AA97-D425FFC403A5}tf02835058.dotx</Template>
  <TotalTime>0</TotalTime>
  <Pages>11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35386</dc:creator>
  <cp:keywords/>
  <dc:description/>
  <cp:lastModifiedBy>C18442284 Amir Akbari</cp:lastModifiedBy>
  <cp:revision>67</cp:revision>
  <dcterms:created xsi:type="dcterms:W3CDTF">2020-03-27T12:01:00Z</dcterms:created>
  <dcterms:modified xsi:type="dcterms:W3CDTF">2020-05-06T12:10:00Z</dcterms:modified>
</cp:coreProperties>
</file>